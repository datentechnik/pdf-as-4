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14:paraId="666DEACF" w14:textId="77777777" w:rsidTr="00596E26">
        <w:trPr>
          <w:trHeight w:val="495"/>
        </w:trPr>
        <w:tc>
          <w:tcPr>
            <w:tcW w:w="3183" w:type="pct"/>
            <w:vAlign w:val="center"/>
          </w:tcPr>
          <w:p w14:paraId="22B04B20" w14:textId="77777777"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0505836C" wp14:editId="3F8F70B8">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ACCB5" w14:textId="77777777" w:rsidR="00313814" w:rsidRPr="008053A0" w:rsidRDefault="00313814"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5836C"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" filled="f" stroked="f" strokeweight=".5pt">
                      <v:textbox style="layout-flow:vertical;mso-layout-flow-alt:bottom-to-top" inset="0,14.4pt,18pt">
                        <w:txbxContent>
                          <w:p w14:paraId="2B5ACCB5" w14:textId="77777777" w:rsidR="00313814" w:rsidRPr="008053A0" w:rsidRDefault="00313814" w:rsidP="00234F21">
                            <w:pPr>
                              <w:pStyle w:val="Title"/>
                              <w:jc w:val="right"/>
                            </w:pPr>
                            <w:r>
                              <w:t>Dokumentation</w:t>
                            </w:r>
                          </w:p>
                        </w:txbxContent>
                      </v:textbox>
                      <w10:wrap anchorx="margin" anchory="margin"/>
                    </v:shape>
                  </w:pict>
                </mc:Fallback>
              </mc:AlternateContent>
            </w:r>
          </w:p>
        </w:tc>
        <w:tc>
          <w:tcPr>
            <w:tcW w:w="1817" w:type="pct"/>
            <w:vAlign w:val="center"/>
          </w:tcPr>
          <w:p w14:paraId="603EDB3F" w14:textId="77777777"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7CE41C4E" wp14:editId="561ED7E4">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14:paraId="44B13A77" w14:textId="77777777" w:rsidTr="00234F21">
        <w:trPr>
          <w:trHeight w:val="567"/>
        </w:trPr>
        <w:tc>
          <w:tcPr>
            <w:tcW w:w="284" w:type="dxa"/>
            <w:tcBorders>
              <w:left w:val="single" w:sz="4" w:space="0" w:color="E4E3E2" w:themeColor="background2"/>
            </w:tcBorders>
          </w:tcPr>
          <w:p w14:paraId="21D5E8C2" w14:textId="77777777" w:rsidR="009A4472" w:rsidRDefault="009A4472" w:rsidP="00835D6C">
            <w:pPr>
              <w:pStyle w:val="Title"/>
            </w:pPr>
          </w:p>
        </w:tc>
        <w:tc>
          <w:tcPr>
            <w:tcW w:w="8504" w:type="dxa"/>
          </w:tcPr>
          <w:p w14:paraId="264F20FC" w14:textId="77777777"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14:paraId="61918EA0" w14:textId="77777777" w:rsidTr="00234F21">
        <w:trPr>
          <w:trHeight w:val="590"/>
        </w:trPr>
        <w:tc>
          <w:tcPr>
            <w:tcW w:w="284" w:type="dxa"/>
            <w:tcBorders>
              <w:left w:val="single" w:sz="4" w:space="0" w:color="E4E3E2" w:themeColor="background2"/>
            </w:tcBorders>
          </w:tcPr>
          <w:p w14:paraId="5E1CB5AE" w14:textId="77777777" w:rsidR="009A4472" w:rsidRDefault="009A4472" w:rsidP="00835D6C">
            <w:pPr>
              <w:pStyle w:val="Title"/>
            </w:pPr>
          </w:p>
        </w:tc>
        <w:tc>
          <w:tcPr>
            <w:tcW w:w="8504" w:type="dxa"/>
            <w:vAlign w:val="bottom"/>
          </w:tcPr>
          <w:p w14:paraId="0E72B4DF" w14:textId="77777777" w:rsidR="009A4472" w:rsidRPr="00450003" w:rsidRDefault="00FE3C46" w:rsidP="00835D6C">
            <w:pPr>
              <w:pStyle w:val="Subtitle"/>
            </w:pPr>
            <w:r>
              <w:rPr>
                <w:color w:val="4C483D"/>
              </w:rPr>
              <w:t>Signaturprofile</w:t>
            </w:r>
          </w:p>
        </w:tc>
      </w:tr>
      <w:tr w:rsidR="00450003" w:rsidRPr="002C1BE6" w14:paraId="6B4830E3" w14:textId="77777777" w:rsidTr="00234F21">
        <w:trPr>
          <w:trHeight w:val="766"/>
        </w:trPr>
        <w:tc>
          <w:tcPr>
            <w:tcW w:w="284" w:type="dxa"/>
            <w:tcBorders>
              <w:left w:val="single" w:sz="4" w:space="0" w:color="E4E3E2" w:themeColor="background2"/>
            </w:tcBorders>
          </w:tcPr>
          <w:p w14:paraId="28197222" w14:textId="77777777" w:rsidR="00450003" w:rsidRDefault="00450003" w:rsidP="00835D6C">
            <w:pPr>
              <w:pStyle w:val="Title"/>
            </w:pPr>
          </w:p>
        </w:tc>
        <w:tc>
          <w:tcPr>
            <w:tcW w:w="8504" w:type="dxa"/>
            <w:vAlign w:val="center"/>
          </w:tcPr>
          <w:p w14:paraId="733C4C4E" w14:textId="6254594F" w:rsidR="00450003" w:rsidRPr="002C1BE6" w:rsidRDefault="00234F21" w:rsidP="00631244">
            <w:pPr>
              <w:rPr>
                <w:lang w:val="en-US"/>
              </w:rPr>
            </w:pPr>
            <w:r w:rsidRPr="002C1BE6">
              <w:rPr>
                <w:lang w:val="en-US"/>
              </w:rPr>
              <w:t>Version 0.</w:t>
            </w:r>
            <w:r w:rsidR="002C1BE6">
              <w:rPr>
                <w:lang w:val="en-US"/>
              </w:rPr>
              <w:t>2</w:t>
            </w:r>
            <w:r w:rsidR="00313814">
              <w:rPr>
                <w:lang w:val="en-US"/>
              </w:rPr>
              <w:t>.1</w:t>
            </w:r>
            <w:r w:rsidRPr="002C1BE6">
              <w:rPr>
                <w:lang w:val="en-US"/>
              </w:rPr>
              <w:t xml:space="preserve">, </w:t>
            </w:r>
            <w:r w:rsidR="002C1BE6">
              <w:rPr>
                <w:lang w:val="en-US"/>
              </w:rPr>
              <w:t>1</w:t>
            </w:r>
            <w:r w:rsidR="00313814">
              <w:rPr>
                <w:lang w:val="en-US"/>
              </w:rPr>
              <w:t>4</w:t>
            </w:r>
            <w:r w:rsidR="002C1BE6">
              <w:rPr>
                <w:lang w:val="en-US"/>
              </w:rPr>
              <w:t>.</w:t>
            </w:r>
            <w:r w:rsidR="00313814">
              <w:rPr>
                <w:lang w:val="en-US"/>
              </w:rPr>
              <w:t>04</w:t>
            </w:r>
            <w:r w:rsidR="00E746B5" w:rsidRPr="002C1BE6">
              <w:rPr>
                <w:lang w:val="en-US"/>
              </w:rPr>
              <w:t>.20</w:t>
            </w:r>
            <w:r w:rsidR="00313814">
              <w:rPr>
                <w:lang w:val="en-US"/>
              </w:rPr>
              <w:t>21</w:t>
            </w:r>
          </w:p>
        </w:tc>
      </w:tr>
      <w:tr w:rsidR="009A4472" w:rsidRPr="00313814" w14:paraId="13B0A321" w14:textId="77777777" w:rsidTr="00234F21">
        <w:trPr>
          <w:trHeight w:val="452"/>
        </w:trPr>
        <w:tc>
          <w:tcPr>
            <w:tcW w:w="284" w:type="dxa"/>
            <w:tcBorders>
              <w:left w:val="single" w:sz="4" w:space="0" w:color="E4E3E2" w:themeColor="background2"/>
            </w:tcBorders>
          </w:tcPr>
          <w:p w14:paraId="4B886BAD" w14:textId="77777777" w:rsidR="009A4472" w:rsidRPr="002C1BE6" w:rsidRDefault="009A4472" w:rsidP="00835D6C">
            <w:pPr>
              <w:pStyle w:val="Title"/>
              <w:rPr>
                <w:lang w:val="en-US"/>
              </w:rPr>
            </w:pPr>
          </w:p>
        </w:tc>
        <w:tc>
          <w:tcPr>
            <w:tcW w:w="8504" w:type="dxa"/>
            <w:vAlign w:val="bottom"/>
          </w:tcPr>
          <w:p w14:paraId="02F3C50D" w14:textId="77777777" w:rsidR="009A4472" w:rsidRDefault="00FE3C46" w:rsidP="00E746B5">
            <w:pPr>
              <w:pStyle w:val="Title"/>
              <w:spacing w:before="0"/>
              <w:rPr>
                <w:rStyle w:val="Hyperlink"/>
                <w:sz w:val="22"/>
                <w:szCs w:val="22"/>
                <w:lang w:val="en-US"/>
              </w:rPr>
            </w:pPr>
            <w:r>
              <w:rPr>
                <w:sz w:val="22"/>
                <w:szCs w:val="22"/>
                <w:lang w:val="en-US"/>
              </w:rPr>
              <w:t xml:space="preserve">Christian </w:t>
            </w:r>
            <w:proofErr w:type="spellStart"/>
            <w:r>
              <w:rPr>
                <w:sz w:val="22"/>
                <w:szCs w:val="22"/>
                <w:lang w:val="en-US"/>
              </w:rPr>
              <w:t>Maierhofer</w:t>
            </w:r>
            <w:proofErr w:type="spellEnd"/>
            <w:r>
              <w:rPr>
                <w:sz w:val="22"/>
                <w:szCs w:val="22"/>
                <w:lang w:val="en-US"/>
              </w:rPr>
              <w:t xml:space="preserve"> – </w:t>
            </w:r>
            <w:hyperlink r:id="rId11" w:history="1">
              <w:r w:rsidRPr="00FB72BC">
                <w:rPr>
                  <w:rStyle w:val="Hyperlink"/>
                  <w:sz w:val="22"/>
                  <w:szCs w:val="22"/>
                  <w:lang w:val="en-US"/>
                </w:rPr>
                <w:t>Christian.maierhofer@egiz.gv.at</w:t>
              </w:r>
            </w:hyperlink>
          </w:p>
          <w:p w14:paraId="4B97A563" w14:textId="6E34110C" w:rsidR="00313814" w:rsidRPr="00313814" w:rsidRDefault="00313814" w:rsidP="00313814">
            <w:pPr>
              <w:rPr>
                <w:lang w:val="en-US"/>
              </w:rPr>
            </w:pPr>
            <w:r>
              <w:rPr>
                <w:lang w:val="en-US"/>
              </w:rPr>
              <w:t xml:space="preserve">Alexander </w:t>
            </w:r>
            <w:proofErr w:type="spellStart"/>
            <w:r>
              <w:rPr>
                <w:lang w:val="en-US"/>
              </w:rPr>
              <w:t>Marsalek</w:t>
            </w:r>
            <w:proofErr w:type="spellEnd"/>
            <w:r>
              <w:rPr>
                <w:lang w:val="en-US"/>
              </w:rPr>
              <w:t xml:space="preserve"> - </w:t>
            </w:r>
            <w:hyperlink r:id="rId12" w:history="1">
              <w:r w:rsidRPr="00D40887">
                <w:rPr>
                  <w:rStyle w:val="Hyperlink"/>
                  <w:lang w:val="en-US"/>
                </w:rPr>
                <w:t>A</w:t>
              </w:r>
              <w:r w:rsidRPr="00D40887">
                <w:rPr>
                  <w:rStyle w:val="Hyperlink"/>
                </w:rPr>
                <w:t>lexander.Marsalek@</w:t>
              </w:r>
              <w:r w:rsidRPr="00D40887">
                <w:rPr>
                  <w:rStyle w:val="Hyperlink"/>
                  <w:lang w:val="en-US"/>
                </w:rPr>
                <w:t>a-sit.at</w:t>
              </w:r>
            </w:hyperlink>
          </w:p>
        </w:tc>
      </w:tr>
      <w:tr w:rsidR="009A4472" w:rsidRPr="00313814" w14:paraId="4E4905E9" w14:textId="77777777" w:rsidTr="00234F21">
        <w:trPr>
          <w:trHeight w:val="590"/>
        </w:trPr>
        <w:tc>
          <w:tcPr>
            <w:tcW w:w="284" w:type="dxa"/>
            <w:tcBorders>
              <w:left w:val="single" w:sz="4" w:space="0" w:color="E4E3E2" w:themeColor="background2"/>
            </w:tcBorders>
          </w:tcPr>
          <w:p w14:paraId="7A6EEC7F" w14:textId="77777777" w:rsidR="009A4472" w:rsidRPr="00E746B5" w:rsidRDefault="009A4472" w:rsidP="00835D6C">
            <w:pPr>
              <w:pStyle w:val="Title"/>
              <w:rPr>
                <w:lang w:val="en-US"/>
              </w:rPr>
            </w:pPr>
          </w:p>
        </w:tc>
        <w:tc>
          <w:tcPr>
            <w:tcW w:w="8504" w:type="dxa"/>
          </w:tcPr>
          <w:p w14:paraId="0C73B73B" w14:textId="77777777" w:rsidR="009A4472" w:rsidRPr="008211F8" w:rsidRDefault="009A4472" w:rsidP="00FE3C46">
            <w:pPr>
              <w:pStyle w:val="Title"/>
              <w:rPr>
                <w:sz w:val="22"/>
                <w:szCs w:val="22"/>
                <w:lang w:val="en-US"/>
              </w:rPr>
            </w:pPr>
          </w:p>
        </w:tc>
      </w:tr>
    </w:tbl>
    <w:p w14:paraId="62748D51" w14:textId="77777777" w:rsidR="00E746B5" w:rsidRDefault="002A0694" w:rsidP="000D3E8D">
      <w:pPr>
        <w:ind w:left="709"/>
      </w:pPr>
      <w:r w:rsidRPr="00313814">
        <w:rPr>
          <w:b/>
          <w:color w:val="4C483D"/>
          <w:lang w:val="de-AT"/>
        </w:rPr>
        <w:t>Zusammenfass</w:t>
      </w:r>
      <w:proofErr w:type="spellStart"/>
      <w:r w:rsidRPr="00E952E9">
        <w:rPr>
          <w:b/>
          <w:color w:val="4C483D"/>
        </w:rPr>
        <w:t>ung</w:t>
      </w:r>
      <w:proofErr w:type="spellEnd"/>
      <w:r w:rsidRPr="00E952E9">
        <w:rPr>
          <w:b/>
          <w:color w:val="4C483D"/>
        </w:rPr>
        <w:t>:</w:t>
      </w:r>
      <w:r w:rsidRPr="00E952E9">
        <w:rPr>
          <w:color w:val="4C483D"/>
        </w:rPr>
        <w:t xml:space="preserve"> </w:t>
      </w:r>
      <w:r w:rsidR="00E746B5">
        <w:t xml:space="preserve">PDF-AS ist ein Java Framework zur Erstellung von </w:t>
      </w:r>
      <w:proofErr w:type="gramStart"/>
      <w:r w:rsidR="00E746B5">
        <w:t>PDF Signaturen</w:t>
      </w:r>
      <w:proofErr w:type="gramEnd"/>
      <w:r w:rsidR="00E746B5">
        <w:t xml:space="preserve"> nach de</w:t>
      </w:r>
      <w:r w:rsidR="0038188C">
        <w:t>m</w:t>
      </w:r>
      <w:r w:rsidR="00E746B5">
        <w:t xml:space="preserve"> </w:t>
      </w:r>
      <w:proofErr w:type="spellStart"/>
      <w:r w:rsidR="00E746B5">
        <w:t>PAdES</w:t>
      </w:r>
      <w:proofErr w:type="spellEnd"/>
      <w:r w:rsidR="00E746B5">
        <w:t xml:space="preserve"> Standard. </w:t>
      </w:r>
      <w:r w:rsidR="00FE3C46">
        <w:t>Die visuelle Darstellung der Signatur im Dokument ist wird über sogenannte Signaturprofile gesteuert. Dieses Dokument enthält Detail zu den b</w:t>
      </w:r>
      <w:r w:rsidR="008211F8">
        <w:t>estehenden Signaturprofilen und den darin definierten Parametern</w:t>
      </w:r>
    </w:p>
    <w:p w14:paraId="2C5E35D1" w14:textId="77777777" w:rsidR="00E746B5" w:rsidRDefault="00E746B5">
      <w:r>
        <w:br w:type="page"/>
      </w:r>
    </w:p>
    <w:p w14:paraId="35436127" w14:textId="77777777" w:rsidR="00C412C2" w:rsidRPr="00E746B5" w:rsidRDefault="00C412C2" w:rsidP="000D3E8D">
      <w:pPr>
        <w:ind w:left="709"/>
      </w:pPr>
    </w:p>
    <w:p w14:paraId="74F2E0EB" w14:textId="77777777" w:rsidR="0093055A" w:rsidRPr="00D324FC" w:rsidRDefault="0093055A" w:rsidP="00835D6C">
      <w:pPr>
        <w:pStyle w:val="Name"/>
      </w:pPr>
      <w:r w:rsidRPr="00D324FC">
        <w:t>Inhaltsverzeichnis</w:t>
      </w:r>
    </w:p>
    <w:p w14:paraId="24AB89B7" w14:textId="7EAE34B3" w:rsidR="00E47D56" w:rsidRDefault="001E6459">
      <w:pPr>
        <w:pStyle w:val="TOC1"/>
        <w:tabs>
          <w:tab w:val="right" w:leader="dot" w:pos="9304"/>
        </w:tabs>
        <w:rPr>
          <w:rFonts w:asciiTheme="minorHAnsi" w:hAnsiTheme="minorHAnsi"/>
          <w:noProof/>
          <w:color w:val="auto"/>
          <w:lang w:val="en-US" w:eastAsia="en-US"/>
        </w:rPr>
      </w:pPr>
      <w:r>
        <w:fldChar w:fldCharType="begin"/>
      </w:r>
      <w:r>
        <w:instrText xml:space="preserve"> TOC \o "1-3" \h \z \u </w:instrText>
      </w:r>
      <w:r>
        <w:fldChar w:fldCharType="separate"/>
      </w:r>
      <w:hyperlink w:anchor="_Toc417992170" w:history="1">
        <w:r w:rsidR="00E47D56" w:rsidRPr="00854C79">
          <w:rPr>
            <w:rStyle w:val="Hyperlink"/>
            <w:noProof/>
          </w:rPr>
          <w:t>1 Kurzbeschreibung</w:t>
        </w:r>
        <w:r w:rsidR="00E47D56">
          <w:rPr>
            <w:noProof/>
            <w:webHidden/>
          </w:rPr>
          <w:tab/>
        </w:r>
        <w:r w:rsidR="00E47D56">
          <w:rPr>
            <w:noProof/>
            <w:webHidden/>
          </w:rPr>
          <w:fldChar w:fldCharType="begin"/>
        </w:r>
        <w:r w:rsidR="00E47D56">
          <w:rPr>
            <w:noProof/>
            <w:webHidden/>
          </w:rPr>
          <w:instrText xml:space="preserve"> PAGEREF _Toc417992170 \h </w:instrText>
        </w:r>
        <w:r w:rsidR="00E47D56">
          <w:rPr>
            <w:noProof/>
            <w:webHidden/>
          </w:rPr>
        </w:r>
        <w:r w:rsidR="00E47D56">
          <w:rPr>
            <w:noProof/>
            <w:webHidden/>
          </w:rPr>
          <w:fldChar w:fldCharType="separate"/>
        </w:r>
        <w:r w:rsidR="005A4244">
          <w:rPr>
            <w:noProof/>
            <w:webHidden/>
          </w:rPr>
          <w:t>3</w:t>
        </w:r>
        <w:r w:rsidR="00E47D56">
          <w:rPr>
            <w:noProof/>
            <w:webHidden/>
          </w:rPr>
          <w:fldChar w:fldCharType="end"/>
        </w:r>
      </w:hyperlink>
    </w:p>
    <w:p w14:paraId="63CEEC26" w14:textId="764DC10C" w:rsidR="00E47D56" w:rsidRDefault="00313814">
      <w:pPr>
        <w:pStyle w:val="TOC1"/>
        <w:tabs>
          <w:tab w:val="right" w:leader="dot" w:pos="9304"/>
        </w:tabs>
        <w:rPr>
          <w:rFonts w:asciiTheme="minorHAnsi" w:hAnsiTheme="minorHAnsi"/>
          <w:noProof/>
          <w:color w:val="auto"/>
          <w:lang w:val="en-US" w:eastAsia="en-US"/>
        </w:rPr>
      </w:pPr>
      <w:hyperlink w:anchor="_Toc417992171" w:history="1">
        <w:r w:rsidR="00E47D56" w:rsidRPr="00854C79">
          <w:rPr>
            <w:rStyle w:val="Hyperlink"/>
            <w:noProof/>
          </w:rPr>
          <w:t>2 Profilstruktur</w:t>
        </w:r>
        <w:r w:rsidR="00E47D56">
          <w:rPr>
            <w:noProof/>
            <w:webHidden/>
          </w:rPr>
          <w:tab/>
        </w:r>
        <w:r w:rsidR="00E47D56">
          <w:rPr>
            <w:noProof/>
            <w:webHidden/>
          </w:rPr>
          <w:fldChar w:fldCharType="begin"/>
        </w:r>
        <w:r w:rsidR="00E47D56">
          <w:rPr>
            <w:noProof/>
            <w:webHidden/>
          </w:rPr>
          <w:instrText xml:space="preserve"> PAGEREF _Toc417992171 \h </w:instrText>
        </w:r>
        <w:r w:rsidR="00E47D56">
          <w:rPr>
            <w:noProof/>
            <w:webHidden/>
          </w:rPr>
        </w:r>
        <w:r w:rsidR="00E47D56">
          <w:rPr>
            <w:noProof/>
            <w:webHidden/>
          </w:rPr>
          <w:fldChar w:fldCharType="separate"/>
        </w:r>
        <w:r w:rsidR="005A4244">
          <w:rPr>
            <w:noProof/>
            <w:webHidden/>
          </w:rPr>
          <w:t>4</w:t>
        </w:r>
        <w:r w:rsidR="00E47D56">
          <w:rPr>
            <w:noProof/>
            <w:webHidden/>
          </w:rPr>
          <w:fldChar w:fldCharType="end"/>
        </w:r>
      </w:hyperlink>
    </w:p>
    <w:p w14:paraId="14465043" w14:textId="6AB3124D" w:rsidR="00E47D56" w:rsidRDefault="00313814">
      <w:pPr>
        <w:pStyle w:val="TOC2"/>
        <w:tabs>
          <w:tab w:val="right" w:leader="dot" w:pos="9304"/>
        </w:tabs>
        <w:rPr>
          <w:rFonts w:asciiTheme="minorHAnsi" w:hAnsiTheme="minorHAnsi"/>
          <w:noProof/>
          <w:color w:val="auto"/>
          <w:lang w:val="en-US" w:eastAsia="en-US"/>
        </w:rPr>
      </w:pPr>
      <w:hyperlink w:anchor="_Toc417992172" w:history="1">
        <w:r w:rsidR="00E47D56" w:rsidRPr="00854C79">
          <w:rPr>
            <w:rStyle w:val="Hyperlink"/>
            <w:noProof/>
            <w14:scene3d>
              <w14:camera w14:prst="orthographicFront"/>
              <w14:lightRig w14:rig="threePt" w14:dir="t">
                <w14:rot w14:lat="0" w14:lon="0" w14:rev="0"/>
              </w14:lightRig>
            </w14:scene3d>
          </w:rPr>
          <w:t>2.1</w:t>
        </w:r>
        <w:r w:rsidR="00E47D56" w:rsidRPr="00854C79">
          <w:rPr>
            <w:rStyle w:val="Hyperlink"/>
            <w:noProof/>
          </w:rPr>
          <w:t xml:space="preserve"> Basisprofile</w:t>
        </w:r>
        <w:r w:rsidR="00E47D56">
          <w:rPr>
            <w:noProof/>
            <w:webHidden/>
          </w:rPr>
          <w:tab/>
        </w:r>
        <w:r w:rsidR="00E47D56">
          <w:rPr>
            <w:noProof/>
            <w:webHidden/>
          </w:rPr>
          <w:fldChar w:fldCharType="begin"/>
        </w:r>
        <w:r w:rsidR="00E47D56">
          <w:rPr>
            <w:noProof/>
            <w:webHidden/>
          </w:rPr>
          <w:instrText xml:space="preserve"> PAGEREF _Toc417992172 \h </w:instrText>
        </w:r>
        <w:r w:rsidR="00E47D56">
          <w:rPr>
            <w:noProof/>
            <w:webHidden/>
          </w:rPr>
        </w:r>
        <w:r w:rsidR="00E47D56">
          <w:rPr>
            <w:noProof/>
            <w:webHidden/>
          </w:rPr>
          <w:fldChar w:fldCharType="separate"/>
        </w:r>
        <w:r w:rsidR="005A4244">
          <w:rPr>
            <w:noProof/>
            <w:webHidden/>
          </w:rPr>
          <w:t>4</w:t>
        </w:r>
        <w:r w:rsidR="00E47D56">
          <w:rPr>
            <w:noProof/>
            <w:webHidden/>
          </w:rPr>
          <w:fldChar w:fldCharType="end"/>
        </w:r>
      </w:hyperlink>
    </w:p>
    <w:p w14:paraId="6881E7BD" w14:textId="7BAE29F2" w:rsidR="00E47D56" w:rsidRDefault="00313814">
      <w:pPr>
        <w:pStyle w:val="TOC2"/>
        <w:tabs>
          <w:tab w:val="right" w:leader="dot" w:pos="9304"/>
        </w:tabs>
        <w:rPr>
          <w:rFonts w:asciiTheme="minorHAnsi" w:hAnsiTheme="minorHAnsi"/>
          <w:noProof/>
          <w:color w:val="auto"/>
          <w:lang w:val="en-US" w:eastAsia="en-US"/>
        </w:rPr>
      </w:pPr>
      <w:hyperlink w:anchor="_Toc417992173" w:history="1">
        <w:r w:rsidR="00E47D56" w:rsidRPr="00854C79">
          <w:rPr>
            <w:rStyle w:val="Hyperlink"/>
            <w:noProof/>
            <w14:scene3d>
              <w14:camera w14:prst="orthographicFront"/>
              <w14:lightRig w14:rig="threePt" w14:dir="t">
                <w14:rot w14:lat="0" w14:lon="0" w14:rev="0"/>
              </w14:lightRig>
            </w14:scene3d>
          </w:rPr>
          <w:t>2.2</w:t>
        </w:r>
        <w:r w:rsidR="00E47D56" w:rsidRPr="00854C79">
          <w:rPr>
            <w:rStyle w:val="Hyperlink"/>
            <w:noProof/>
          </w:rPr>
          <w:t xml:space="preserve"> Standardsignaturprofile</w:t>
        </w:r>
        <w:r w:rsidR="00E47D56">
          <w:rPr>
            <w:noProof/>
            <w:webHidden/>
          </w:rPr>
          <w:tab/>
        </w:r>
        <w:r w:rsidR="00E47D56">
          <w:rPr>
            <w:noProof/>
            <w:webHidden/>
          </w:rPr>
          <w:fldChar w:fldCharType="begin"/>
        </w:r>
        <w:r w:rsidR="00E47D56">
          <w:rPr>
            <w:noProof/>
            <w:webHidden/>
          </w:rPr>
          <w:instrText xml:space="preserve"> PAGEREF _Toc417992173 \h </w:instrText>
        </w:r>
        <w:r w:rsidR="00E47D56">
          <w:rPr>
            <w:noProof/>
            <w:webHidden/>
          </w:rPr>
        </w:r>
        <w:r w:rsidR="00E47D56">
          <w:rPr>
            <w:noProof/>
            <w:webHidden/>
          </w:rPr>
          <w:fldChar w:fldCharType="separate"/>
        </w:r>
        <w:r w:rsidR="005A4244">
          <w:rPr>
            <w:noProof/>
            <w:webHidden/>
          </w:rPr>
          <w:t>4</w:t>
        </w:r>
        <w:r w:rsidR="00E47D56">
          <w:rPr>
            <w:noProof/>
            <w:webHidden/>
          </w:rPr>
          <w:fldChar w:fldCharType="end"/>
        </w:r>
      </w:hyperlink>
    </w:p>
    <w:p w14:paraId="5AA42FD9" w14:textId="11D603E0" w:rsidR="00E47D56" w:rsidRDefault="00313814">
      <w:pPr>
        <w:pStyle w:val="TOC1"/>
        <w:tabs>
          <w:tab w:val="right" w:leader="dot" w:pos="9304"/>
        </w:tabs>
        <w:rPr>
          <w:rFonts w:asciiTheme="minorHAnsi" w:hAnsiTheme="minorHAnsi"/>
          <w:noProof/>
          <w:color w:val="auto"/>
          <w:lang w:val="en-US" w:eastAsia="en-US"/>
        </w:rPr>
      </w:pPr>
      <w:hyperlink w:anchor="_Toc417992174" w:history="1">
        <w:r w:rsidR="00E47D56" w:rsidRPr="00854C79">
          <w:rPr>
            <w:rStyle w:val="Hyperlink"/>
            <w:noProof/>
          </w:rPr>
          <w:t>3 Profilparameter</w:t>
        </w:r>
        <w:r w:rsidR="00E47D56">
          <w:rPr>
            <w:noProof/>
            <w:webHidden/>
          </w:rPr>
          <w:tab/>
        </w:r>
        <w:r w:rsidR="00E47D56">
          <w:rPr>
            <w:noProof/>
            <w:webHidden/>
          </w:rPr>
          <w:fldChar w:fldCharType="begin"/>
        </w:r>
        <w:r w:rsidR="00E47D56">
          <w:rPr>
            <w:noProof/>
            <w:webHidden/>
          </w:rPr>
          <w:instrText xml:space="preserve"> PAGEREF _Toc417992174 \h </w:instrText>
        </w:r>
        <w:r w:rsidR="00E47D56">
          <w:rPr>
            <w:noProof/>
            <w:webHidden/>
          </w:rPr>
        </w:r>
        <w:r w:rsidR="00E47D56">
          <w:rPr>
            <w:noProof/>
            <w:webHidden/>
          </w:rPr>
          <w:fldChar w:fldCharType="separate"/>
        </w:r>
        <w:r w:rsidR="005A4244">
          <w:rPr>
            <w:noProof/>
            <w:webHidden/>
          </w:rPr>
          <w:t>6</w:t>
        </w:r>
        <w:r w:rsidR="00E47D56">
          <w:rPr>
            <w:noProof/>
            <w:webHidden/>
          </w:rPr>
          <w:fldChar w:fldCharType="end"/>
        </w:r>
      </w:hyperlink>
    </w:p>
    <w:p w14:paraId="67CC9124" w14:textId="173F6CC6" w:rsidR="00E47D56" w:rsidRDefault="00313814">
      <w:pPr>
        <w:pStyle w:val="TOC2"/>
        <w:tabs>
          <w:tab w:val="right" w:leader="dot" w:pos="9304"/>
        </w:tabs>
        <w:rPr>
          <w:rFonts w:asciiTheme="minorHAnsi" w:hAnsiTheme="minorHAnsi"/>
          <w:noProof/>
          <w:color w:val="auto"/>
          <w:lang w:val="en-US" w:eastAsia="en-US"/>
        </w:rPr>
      </w:pPr>
      <w:hyperlink w:anchor="_Toc417992175" w:history="1">
        <w:r w:rsidR="00E47D56" w:rsidRPr="00854C79">
          <w:rPr>
            <w:rStyle w:val="Hyperlink"/>
            <w:noProof/>
            <w14:scene3d>
              <w14:camera w14:prst="orthographicFront"/>
              <w14:lightRig w14:rig="threePt" w14:dir="t">
                <w14:rot w14:lat="0" w14:lon="0" w14:rev="0"/>
              </w14:lightRig>
            </w14:scene3d>
          </w:rPr>
          <w:t>3.1</w:t>
        </w:r>
        <w:r w:rsidR="00E47D56" w:rsidRPr="00854C79">
          <w:rPr>
            <w:rStyle w:val="Hyperlink"/>
            <w:noProof/>
          </w:rPr>
          <w:t xml:space="preserve"> Allgemeine Parameter</w:t>
        </w:r>
        <w:r w:rsidR="00E47D56">
          <w:rPr>
            <w:noProof/>
            <w:webHidden/>
          </w:rPr>
          <w:tab/>
        </w:r>
        <w:r w:rsidR="00E47D56">
          <w:rPr>
            <w:noProof/>
            <w:webHidden/>
          </w:rPr>
          <w:fldChar w:fldCharType="begin"/>
        </w:r>
        <w:r w:rsidR="00E47D56">
          <w:rPr>
            <w:noProof/>
            <w:webHidden/>
          </w:rPr>
          <w:instrText xml:space="preserve"> PAGEREF _Toc417992175 \h </w:instrText>
        </w:r>
        <w:r w:rsidR="00E47D56">
          <w:rPr>
            <w:noProof/>
            <w:webHidden/>
          </w:rPr>
        </w:r>
        <w:r w:rsidR="00E47D56">
          <w:rPr>
            <w:noProof/>
            <w:webHidden/>
          </w:rPr>
          <w:fldChar w:fldCharType="separate"/>
        </w:r>
        <w:r w:rsidR="005A4244">
          <w:rPr>
            <w:noProof/>
            <w:webHidden/>
          </w:rPr>
          <w:t>6</w:t>
        </w:r>
        <w:r w:rsidR="00E47D56">
          <w:rPr>
            <w:noProof/>
            <w:webHidden/>
          </w:rPr>
          <w:fldChar w:fldCharType="end"/>
        </w:r>
      </w:hyperlink>
    </w:p>
    <w:p w14:paraId="2DE8EED7" w14:textId="6F642570" w:rsidR="00E47D56" w:rsidRDefault="00313814">
      <w:pPr>
        <w:pStyle w:val="TOC2"/>
        <w:tabs>
          <w:tab w:val="right" w:leader="dot" w:pos="9304"/>
        </w:tabs>
        <w:rPr>
          <w:rFonts w:asciiTheme="minorHAnsi" w:hAnsiTheme="minorHAnsi"/>
          <w:noProof/>
          <w:color w:val="auto"/>
          <w:lang w:val="en-US" w:eastAsia="en-US"/>
        </w:rPr>
      </w:pPr>
      <w:hyperlink w:anchor="_Toc417992176" w:history="1">
        <w:r w:rsidR="00E47D56" w:rsidRPr="00854C79">
          <w:rPr>
            <w:rStyle w:val="Hyperlink"/>
            <w:noProof/>
            <w14:scene3d>
              <w14:camera w14:prst="orthographicFront"/>
              <w14:lightRig w14:rig="threePt" w14:dir="t">
                <w14:rot w14:lat="0" w14:lon="0" w14:rev="0"/>
              </w14:lightRig>
            </w14:scene3d>
          </w:rPr>
          <w:t>3.2</w:t>
        </w:r>
        <w:r w:rsidR="00E47D56" w:rsidRPr="00854C79">
          <w:rPr>
            <w:rStyle w:val="Hyperlink"/>
            <w:noProof/>
          </w:rPr>
          <w:t xml:space="preserve"> Spezielle Parameter</w:t>
        </w:r>
        <w:r w:rsidR="00E47D56">
          <w:rPr>
            <w:noProof/>
            <w:webHidden/>
          </w:rPr>
          <w:tab/>
        </w:r>
        <w:r w:rsidR="00E47D56">
          <w:rPr>
            <w:noProof/>
            <w:webHidden/>
          </w:rPr>
          <w:fldChar w:fldCharType="begin"/>
        </w:r>
        <w:r w:rsidR="00E47D56">
          <w:rPr>
            <w:noProof/>
            <w:webHidden/>
          </w:rPr>
          <w:instrText xml:space="preserve"> PAGEREF _Toc417992176 \h </w:instrText>
        </w:r>
        <w:r w:rsidR="00E47D56">
          <w:rPr>
            <w:noProof/>
            <w:webHidden/>
          </w:rPr>
        </w:r>
        <w:r w:rsidR="00E47D56">
          <w:rPr>
            <w:noProof/>
            <w:webHidden/>
          </w:rPr>
          <w:fldChar w:fldCharType="separate"/>
        </w:r>
        <w:r w:rsidR="005A4244">
          <w:rPr>
            <w:noProof/>
            <w:webHidden/>
          </w:rPr>
          <w:t>9</w:t>
        </w:r>
        <w:r w:rsidR="00E47D56">
          <w:rPr>
            <w:noProof/>
            <w:webHidden/>
          </w:rPr>
          <w:fldChar w:fldCharType="end"/>
        </w:r>
      </w:hyperlink>
    </w:p>
    <w:p w14:paraId="5C1F82FF" w14:textId="5C7B216D" w:rsidR="00E47D56" w:rsidRDefault="00313814">
      <w:pPr>
        <w:pStyle w:val="TOC1"/>
        <w:tabs>
          <w:tab w:val="right" w:leader="dot" w:pos="9304"/>
        </w:tabs>
        <w:rPr>
          <w:rFonts w:asciiTheme="minorHAnsi" w:hAnsiTheme="minorHAnsi"/>
          <w:noProof/>
          <w:color w:val="auto"/>
          <w:lang w:val="en-US" w:eastAsia="en-US"/>
        </w:rPr>
      </w:pPr>
      <w:hyperlink w:anchor="_Toc417992177" w:history="1">
        <w:r w:rsidR="00E47D56" w:rsidRPr="00854C79">
          <w:rPr>
            <w:rStyle w:val="Hyperlink"/>
            <w:noProof/>
          </w:rPr>
          <w:t>4 Beispiele</w:t>
        </w:r>
        <w:r w:rsidR="00E47D56">
          <w:rPr>
            <w:noProof/>
            <w:webHidden/>
          </w:rPr>
          <w:tab/>
        </w:r>
        <w:r w:rsidR="00E47D56">
          <w:rPr>
            <w:noProof/>
            <w:webHidden/>
          </w:rPr>
          <w:fldChar w:fldCharType="begin"/>
        </w:r>
        <w:r w:rsidR="00E47D56">
          <w:rPr>
            <w:noProof/>
            <w:webHidden/>
          </w:rPr>
          <w:instrText xml:space="preserve"> PAGEREF _Toc417992177 \h </w:instrText>
        </w:r>
        <w:r w:rsidR="00E47D56">
          <w:rPr>
            <w:noProof/>
            <w:webHidden/>
          </w:rPr>
        </w:r>
        <w:r w:rsidR="00E47D56">
          <w:rPr>
            <w:noProof/>
            <w:webHidden/>
          </w:rPr>
          <w:fldChar w:fldCharType="separate"/>
        </w:r>
        <w:r w:rsidR="005A4244">
          <w:rPr>
            <w:noProof/>
            <w:webHidden/>
          </w:rPr>
          <w:t>10</w:t>
        </w:r>
        <w:r w:rsidR="00E47D56">
          <w:rPr>
            <w:noProof/>
            <w:webHidden/>
          </w:rPr>
          <w:fldChar w:fldCharType="end"/>
        </w:r>
      </w:hyperlink>
    </w:p>
    <w:p w14:paraId="3FF1691F" w14:textId="6C42DBCA" w:rsidR="00E47D56" w:rsidRDefault="00313814">
      <w:pPr>
        <w:pStyle w:val="TOC2"/>
        <w:tabs>
          <w:tab w:val="right" w:leader="dot" w:pos="9304"/>
        </w:tabs>
        <w:rPr>
          <w:rFonts w:asciiTheme="minorHAnsi" w:hAnsiTheme="minorHAnsi"/>
          <w:noProof/>
          <w:color w:val="auto"/>
          <w:lang w:val="en-US" w:eastAsia="en-US"/>
        </w:rPr>
      </w:pPr>
      <w:hyperlink w:anchor="_Toc417992178" w:history="1">
        <w:r w:rsidR="00E47D56" w:rsidRPr="00854C79">
          <w:rPr>
            <w:rStyle w:val="Hyperlink"/>
            <w:noProof/>
            <w14:scene3d>
              <w14:camera w14:prst="orthographicFront"/>
              <w14:lightRig w14:rig="threePt" w14:dir="t">
                <w14:rot w14:lat="0" w14:lon="0" w14:rev="0"/>
              </w14:lightRig>
            </w14:scene3d>
          </w:rPr>
          <w:t>4.1</w:t>
        </w:r>
        <w:r w:rsidR="00E47D56" w:rsidRPr="00854C79">
          <w:rPr>
            <w:rStyle w:val="Hyperlink"/>
            <w:noProof/>
          </w:rPr>
          <w:t xml:space="preserve"> Simple Tabelle</w:t>
        </w:r>
        <w:r w:rsidR="00E47D56">
          <w:rPr>
            <w:noProof/>
            <w:webHidden/>
          </w:rPr>
          <w:tab/>
        </w:r>
        <w:r w:rsidR="00E47D56">
          <w:rPr>
            <w:noProof/>
            <w:webHidden/>
          </w:rPr>
          <w:fldChar w:fldCharType="begin"/>
        </w:r>
        <w:r w:rsidR="00E47D56">
          <w:rPr>
            <w:noProof/>
            <w:webHidden/>
          </w:rPr>
          <w:instrText xml:space="preserve"> PAGEREF _Toc417992178 \h </w:instrText>
        </w:r>
        <w:r w:rsidR="00E47D56">
          <w:rPr>
            <w:noProof/>
            <w:webHidden/>
          </w:rPr>
        </w:r>
        <w:r w:rsidR="00E47D56">
          <w:rPr>
            <w:noProof/>
            <w:webHidden/>
          </w:rPr>
          <w:fldChar w:fldCharType="separate"/>
        </w:r>
        <w:r w:rsidR="005A4244">
          <w:rPr>
            <w:noProof/>
            <w:webHidden/>
          </w:rPr>
          <w:t>10</w:t>
        </w:r>
        <w:r w:rsidR="00E47D56">
          <w:rPr>
            <w:noProof/>
            <w:webHidden/>
          </w:rPr>
          <w:fldChar w:fldCharType="end"/>
        </w:r>
      </w:hyperlink>
    </w:p>
    <w:p w14:paraId="2B5AA719" w14:textId="24667159" w:rsidR="00E47D56" w:rsidRDefault="00313814">
      <w:pPr>
        <w:pStyle w:val="TOC2"/>
        <w:tabs>
          <w:tab w:val="right" w:leader="dot" w:pos="9304"/>
        </w:tabs>
        <w:rPr>
          <w:rFonts w:asciiTheme="minorHAnsi" w:hAnsiTheme="minorHAnsi"/>
          <w:noProof/>
          <w:color w:val="auto"/>
          <w:lang w:val="en-US" w:eastAsia="en-US"/>
        </w:rPr>
      </w:pPr>
      <w:hyperlink w:anchor="_Toc417992179" w:history="1">
        <w:r w:rsidR="00E47D56" w:rsidRPr="00854C79">
          <w:rPr>
            <w:rStyle w:val="Hyperlink"/>
            <w:noProof/>
            <w14:scene3d>
              <w14:camera w14:prst="orthographicFront"/>
              <w14:lightRig w14:rig="threePt" w14:dir="t">
                <w14:rot w14:lat="0" w14:lon="0" w14:rev="0"/>
              </w14:lightRig>
            </w14:scene3d>
          </w:rPr>
          <w:t>4.2</w:t>
        </w:r>
        <w:r w:rsidR="00E47D56" w:rsidRPr="00854C79">
          <w:rPr>
            <w:rStyle w:val="Hyperlink"/>
            <w:noProof/>
          </w:rPr>
          <w:t xml:space="preserve"> Simple Tabelle mit Bild</w:t>
        </w:r>
        <w:r w:rsidR="00E47D56">
          <w:rPr>
            <w:noProof/>
            <w:webHidden/>
          </w:rPr>
          <w:tab/>
        </w:r>
        <w:r w:rsidR="00E47D56">
          <w:rPr>
            <w:noProof/>
            <w:webHidden/>
          </w:rPr>
          <w:fldChar w:fldCharType="begin"/>
        </w:r>
        <w:r w:rsidR="00E47D56">
          <w:rPr>
            <w:noProof/>
            <w:webHidden/>
          </w:rPr>
          <w:instrText xml:space="preserve"> PAGEREF _Toc417992179 \h </w:instrText>
        </w:r>
        <w:r w:rsidR="00E47D56">
          <w:rPr>
            <w:noProof/>
            <w:webHidden/>
          </w:rPr>
        </w:r>
        <w:r w:rsidR="00E47D56">
          <w:rPr>
            <w:noProof/>
            <w:webHidden/>
          </w:rPr>
          <w:fldChar w:fldCharType="separate"/>
        </w:r>
        <w:r w:rsidR="005A4244">
          <w:rPr>
            <w:noProof/>
            <w:webHidden/>
          </w:rPr>
          <w:t>10</w:t>
        </w:r>
        <w:r w:rsidR="00E47D56">
          <w:rPr>
            <w:noProof/>
            <w:webHidden/>
          </w:rPr>
          <w:fldChar w:fldCharType="end"/>
        </w:r>
      </w:hyperlink>
    </w:p>
    <w:p w14:paraId="4FC945F2" w14:textId="59ACC883" w:rsidR="00E47D56" w:rsidRDefault="00313814">
      <w:pPr>
        <w:pStyle w:val="TOC2"/>
        <w:tabs>
          <w:tab w:val="right" w:leader="dot" w:pos="9304"/>
        </w:tabs>
        <w:rPr>
          <w:rFonts w:asciiTheme="minorHAnsi" w:hAnsiTheme="minorHAnsi"/>
          <w:noProof/>
          <w:color w:val="auto"/>
          <w:lang w:val="en-US" w:eastAsia="en-US"/>
        </w:rPr>
      </w:pPr>
      <w:hyperlink w:anchor="_Toc417992180" w:history="1">
        <w:r w:rsidR="00E47D56" w:rsidRPr="00854C79">
          <w:rPr>
            <w:rStyle w:val="Hyperlink"/>
            <w:noProof/>
            <w14:scene3d>
              <w14:camera w14:prst="orthographicFront"/>
              <w14:lightRig w14:rig="threePt" w14:dir="t">
                <w14:rot w14:lat="0" w14:lon="0" w14:rev="0"/>
              </w14:lightRig>
            </w14:scene3d>
          </w:rPr>
          <w:t>4.3</w:t>
        </w:r>
        <w:r w:rsidR="00E47D56" w:rsidRPr="00854C79">
          <w:rPr>
            <w:rStyle w:val="Hyperlink"/>
            <w:noProof/>
            <w:lang w:val="en-US" w:eastAsia="en-US"/>
          </w:rPr>
          <w:t xml:space="preserve"> </w:t>
        </w:r>
        <w:r w:rsidR="00E47D56" w:rsidRPr="00854C79">
          <w:rPr>
            <w:rStyle w:val="Hyperlink"/>
            <w:noProof/>
          </w:rPr>
          <w:t>Kombinierte Tabellen</w:t>
        </w:r>
        <w:r w:rsidR="00E47D56">
          <w:rPr>
            <w:noProof/>
            <w:webHidden/>
          </w:rPr>
          <w:tab/>
        </w:r>
        <w:r w:rsidR="00E47D56">
          <w:rPr>
            <w:noProof/>
            <w:webHidden/>
          </w:rPr>
          <w:fldChar w:fldCharType="begin"/>
        </w:r>
        <w:r w:rsidR="00E47D56">
          <w:rPr>
            <w:noProof/>
            <w:webHidden/>
          </w:rPr>
          <w:instrText xml:space="preserve"> PAGEREF _Toc417992180 \h </w:instrText>
        </w:r>
        <w:r w:rsidR="00E47D56">
          <w:rPr>
            <w:noProof/>
            <w:webHidden/>
          </w:rPr>
        </w:r>
        <w:r w:rsidR="00E47D56">
          <w:rPr>
            <w:noProof/>
            <w:webHidden/>
          </w:rPr>
          <w:fldChar w:fldCharType="separate"/>
        </w:r>
        <w:r w:rsidR="005A4244">
          <w:rPr>
            <w:noProof/>
            <w:webHidden/>
          </w:rPr>
          <w:t>11</w:t>
        </w:r>
        <w:r w:rsidR="00E47D56">
          <w:rPr>
            <w:noProof/>
            <w:webHidden/>
          </w:rPr>
          <w:fldChar w:fldCharType="end"/>
        </w:r>
      </w:hyperlink>
    </w:p>
    <w:p w14:paraId="778D22E9" w14:textId="77777777" w:rsidR="0093055A" w:rsidRDefault="001E6459" w:rsidP="00835D6C">
      <w:r>
        <w:fldChar w:fldCharType="end"/>
      </w:r>
    </w:p>
    <w:p w14:paraId="7C814837" w14:textId="77777777" w:rsidR="0093055A" w:rsidRDefault="0093055A" w:rsidP="00835D6C">
      <w:r>
        <w:br w:type="page"/>
      </w:r>
    </w:p>
    <w:p w14:paraId="06BC64B0" w14:textId="77777777" w:rsidR="002715F3" w:rsidRDefault="00E746B5" w:rsidP="00835D6C">
      <w:pPr>
        <w:pStyle w:val="Heading1"/>
      </w:pPr>
      <w:bookmarkStart w:id="0" w:name="_Toc129153041"/>
      <w:bookmarkStart w:id="1" w:name="_Toc379351812"/>
      <w:bookmarkStart w:id="2" w:name="_Toc417992170"/>
      <w:r w:rsidRPr="002E49DD">
        <w:lastRenderedPageBreak/>
        <w:t>Kurzbeschreibung</w:t>
      </w:r>
      <w:bookmarkEnd w:id="0"/>
      <w:bookmarkEnd w:id="1"/>
      <w:bookmarkEnd w:id="2"/>
    </w:p>
    <w:p w14:paraId="046F6D69" w14:textId="77777777" w:rsidR="00BD2136" w:rsidRDefault="008211F8" w:rsidP="00E746B5">
      <w:r>
        <w:t xml:space="preserve">In PDF-AS wird die visuelle Darstellung des Signaturblocks über sogenannte Signaturprofile gesteuert. Hier gibt es bereits eine </w:t>
      </w:r>
      <w:r w:rsidR="00E47D56">
        <w:t xml:space="preserve">große </w:t>
      </w:r>
      <w:r>
        <w:t xml:space="preserve">Auswahl an </w:t>
      </w:r>
      <w:r w:rsidR="00E47D56">
        <w:t>vorkonfigurierten</w:t>
      </w:r>
      <w:r>
        <w:t xml:space="preserve"> Profilen. Des </w:t>
      </w:r>
      <w:proofErr w:type="spellStart"/>
      <w:r>
        <w:t>Weiteren</w:t>
      </w:r>
      <w:proofErr w:type="spellEnd"/>
      <w:r>
        <w:t xml:space="preserve"> ist es möglich bestehende Profile zu erweitern oder neue zu erstellen.</w:t>
      </w:r>
      <w:r w:rsidR="00E47D56">
        <w:t xml:space="preserve"> In diesem Dokument werden die verschiedenen Parameter gelistet und anhand von Beispielen verdeutlicht.</w:t>
      </w:r>
    </w:p>
    <w:p w14:paraId="41C514D5" w14:textId="77777777" w:rsidR="00E47D56" w:rsidRDefault="00E47D56" w:rsidP="00E746B5"/>
    <w:p w14:paraId="40BD185B" w14:textId="77777777" w:rsidR="00E746B5" w:rsidRPr="00BD2136" w:rsidRDefault="00E746B5" w:rsidP="00BD2136">
      <w:pPr>
        <w:tabs>
          <w:tab w:val="left" w:pos="3502"/>
        </w:tabs>
      </w:pPr>
    </w:p>
    <w:p w14:paraId="315C20E5" w14:textId="77777777" w:rsidR="002715F3" w:rsidRDefault="008211F8" w:rsidP="00835D6C">
      <w:pPr>
        <w:pStyle w:val="Heading1"/>
      </w:pPr>
      <w:bookmarkStart w:id="3" w:name="_Toc417992171"/>
      <w:r>
        <w:lastRenderedPageBreak/>
        <w:t>Profilstruktur</w:t>
      </w:r>
      <w:bookmarkEnd w:id="3"/>
    </w:p>
    <w:p w14:paraId="3666AFC2" w14:textId="77777777" w:rsidR="009B0855" w:rsidRPr="009B0855" w:rsidRDefault="008211F8" w:rsidP="00835D6C">
      <w:r>
        <w:t>Grundsätzlich wird ein Profil immer von einem Basisprofil abgeleitet und erbt dadurch die Parameter die in diesem Basisprofil definiert sind. In dem abgeleiteten Profil können dann zusätzliche Parameter definiert und Basisprofilparameter überschrieben werden.</w:t>
      </w:r>
      <w:r w:rsidR="00F53D3A">
        <w:t xml:space="preserve"> </w:t>
      </w:r>
    </w:p>
    <w:p w14:paraId="1C7172A8" w14:textId="77777777" w:rsidR="00E746B5" w:rsidRDefault="00E0771F" w:rsidP="00E746B5">
      <w:pPr>
        <w:pStyle w:val="Heading2"/>
      </w:pPr>
      <w:bookmarkStart w:id="4" w:name="_Toc417992172"/>
      <w:r>
        <w:t>Basis</w:t>
      </w:r>
      <w:r w:rsidR="00D834AF">
        <w:t>profile</w:t>
      </w:r>
      <w:bookmarkEnd w:id="4"/>
    </w:p>
    <w:p w14:paraId="47484DF4" w14:textId="77777777" w:rsidR="00D834AF" w:rsidRDefault="00D834AF" w:rsidP="00D834AF">
      <w:r>
        <w:t xml:space="preserve">Im Folgenden werden die </w:t>
      </w:r>
      <w:r w:rsidR="00E0771F">
        <w:t>Basisprofile</w:t>
      </w:r>
      <w:r>
        <w:t xml:space="preserve"> die in PDF-AS enthalten sind zusammengefasst.</w:t>
      </w:r>
      <w:r w:rsidR="00AD779E">
        <w:t xml:space="preserve"> Alle Profile sind auch in Englisch mit der Erweiterun</w:t>
      </w:r>
      <w:r w:rsidR="00E0771F">
        <w:t>g</w:t>
      </w:r>
      <w:r w:rsidR="00AD779E">
        <w:t xml:space="preserve"> ‚_EN‘</w:t>
      </w:r>
      <w:r w:rsidR="00E0771F">
        <w:t xml:space="preserve"> verfü</w:t>
      </w:r>
      <w:r w:rsidR="00AD779E">
        <w:t>gbar.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D834AF" w:rsidRPr="00E746B5" w14:paraId="5A7A23CE" w14:textId="77777777" w:rsidTr="00313814">
        <w:trPr>
          <w:cantSplit/>
          <w:tblHeader/>
          <w:jc w:val="center"/>
        </w:trPr>
        <w:tc>
          <w:tcPr>
            <w:tcW w:w="2151" w:type="dxa"/>
            <w:shd w:val="clear" w:color="auto" w:fill="000000"/>
          </w:tcPr>
          <w:p w14:paraId="3BE368F3" w14:textId="77777777" w:rsidR="00D834AF" w:rsidRPr="00E746B5" w:rsidRDefault="00D834AF" w:rsidP="00313814">
            <w:pPr>
              <w:pStyle w:val="Tabellen"/>
              <w:spacing w:before="60" w:after="60" w:line="240" w:lineRule="auto"/>
              <w:rPr>
                <w:color w:val="FFFFFF" w:themeColor="background1"/>
              </w:rPr>
            </w:pPr>
            <w:r>
              <w:rPr>
                <w:color w:val="FFFFFF" w:themeColor="background1"/>
              </w:rPr>
              <w:t>Profilname</w:t>
            </w:r>
          </w:p>
        </w:tc>
        <w:tc>
          <w:tcPr>
            <w:tcW w:w="2151" w:type="dxa"/>
            <w:shd w:val="clear" w:color="auto" w:fill="000000"/>
          </w:tcPr>
          <w:p w14:paraId="1E3E0DEB" w14:textId="77777777" w:rsidR="00D834AF" w:rsidRPr="00E746B5" w:rsidRDefault="00D834AF" w:rsidP="00313814">
            <w:pPr>
              <w:pStyle w:val="Tabellen"/>
              <w:spacing w:before="60" w:after="60" w:line="240" w:lineRule="auto"/>
              <w:rPr>
                <w:color w:val="FFFFFF" w:themeColor="background1"/>
              </w:rPr>
            </w:pPr>
            <w:r>
              <w:rPr>
                <w:color w:val="FFFFFF" w:themeColor="background1"/>
              </w:rPr>
              <w:t>Abgeleitet von</w:t>
            </w:r>
          </w:p>
        </w:tc>
        <w:tc>
          <w:tcPr>
            <w:tcW w:w="4770" w:type="dxa"/>
            <w:shd w:val="clear" w:color="auto" w:fill="000000"/>
          </w:tcPr>
          <w:p w14:paraId="4DA8A977" w14:textId="77777777" w:rsidR="00D834AF" w:rsidRPr="00E746B5" w:rsidRDefault="00D834AF" w:rsidP="00313814">
            <w:pPr>
              <w:pStyle w:val="Tabellen"/>
              <w:spacing w:before="60" w:after="60" w:line="240" w:lineRule="auto"/>
              <w:rPr>
                <w:color w:val="FFFFFF" w:themeColor="background1"/>
              </w:rPr>
            </w:pPr>
            <w:r>
              <w:rPr>
                <w:color w:val="FFFFFF" w:themeColor="background1"/>
              </w:rPr>
              <w:t>Zweck</w:t>
            </w:r>
          </w:p>
        </w:tc>
      </w:tr>
      <w:tr w:rsidR="00D834AF" w:rsidRPr="004911D1" w14:paraId="47429AE2" w14:textId="77777777" w:rsidTr="00313814">
        <w:trPr>
          <w:cantSplit/>
          <w:jc w:val="center"/>
        </w:trPr>
        <w:tc>
          <w:tcPr>
            <w:tcW w:w="2151" w:type="dxa"/>
          </w:tcPr>
          <w:p w14:paraId="1ABC6D0E" w14:textId="77777777" w:rsidR="00D834AF" w:rsidRPr="00DF0B94" w:rsidRDefault="00D834AF" w:rsidP="00313814">
            <w:pPr>
              <w:pStyle w:val="Property"/>
            </w:pPr>
            <w:r>
              <w:t>BASE_NORMAL</w:t>
            </w:r>
          </w:p>
        </w:tc>
        <w:tc>
          <w:tcPr>
            <w:tcW w:w="2151" w:type="dxa"/>
          </w:tcPr>
          <w:p w14:paraId="49B0760C" w14:textId="77777777" w:rsidR="00D834AF" w:rsidRPr="00DF0B94" w:rsidRDefault="00D834AF" w:rsidP="00313814">
            <w:pPr>
              <w:pStyle w:val="Value"/>
            </w:pPr>
            <w:r>
              <w:t>---</w:t>
            </w:r>
          </w:p>
        </w:tc>
        <w:tc>
          <w:tcPr>
            <w:tcW w:w="4770" w:type="dxa"/>
          </w:tcPr>
          <w:p w14:paraId="11AD7A89" w14:textId="77777777" w:rsidR="00D834AF" w:rsidRPr="00DF0B94" w:rsidRDefault="00D834AF" w:rsidP="00313814">
            <w:pPr>
              <w:pStyle w:val="Beschreibung"/>
            </w:pPr>
            <w:r>
              <w:t>Basisprofil für den Standardsignaturblock in Deutsch.</w:t>
            </w:r>
          </w:p>
        </w:tc>
      </w:tr>
      <w:tr w:rsidR="00AD779E" w:rsidRPr="004911D1" w14:paraId="7A37156F" w14:textId="77777777" w:rsidTr="00313814">
        <w:trPr>
          <w:cantSplit/>
          <w:jc w:val="center"/>
        </w:trPr>
        <w:tc>
          <w:tcPr>
            <w:tcW w:w="2151" w:type="dxa"/>
          </w:tcPr>
          <w:p w14:paraId="613CA405" w14:textId="77777777" w:rsidR="00AD779E" w:rsidRDefault="00AD779E" w:rsidP="00313814">
            <w:pPr>
              <w:pStyle w:val="Property"/>
              <w:rPr>
                <w:lang w:val="de-DE"/>
              </w:rPr>
            </w:pPr>
            <w:r>
              <w:rPr>
                <w:lang w:val="de-DE"/>
              </w:rPr>
              <w:t>BASE_MINIMAL</w:t>
            </w:r>
          </w:p>
        </w:tc>
        <w:tc>
          <w:tcPr>
            <w:tcW w:w="2151" w:type="dxa"/>
          </w:tcPr>
          <w:p w14:paraId="6E6D3E70" w14:textId="77777777" w:rsidR="00AD779E" w:rsidRDefault="00AD779E" w:rsidP="00313814">
            <w:pPr>
              <w:pStyle w:val="Value"/>
              <w:rPr>
                <w:i/>
              </w:rPr>
            </w:pPr>
            <w:r>
              <w:rPr>
                <w:i/>
              </w:rPr>
              <w:t>---</w:t>
            </w:r>
          </w:p>
        </w:tc>
        <w:tc>
          <w:tcPr>
            <w:tcW w:w="4770" w:type="dxa"/>
          </w:tcPr>
          <w:p w14:paraId="70013ABB" w14:textId="77777777" w:rsidR="00AD779E" w:rsidRDefault="00AD779E" w:rsidP="00313814">
            <w:pPr>
              <w:pStyle w:val="Beschreibung"/>
            </w:pPr>
            <w:r>
              <w:t xml:space="preserve">Minimalprofil </w:t>
            </w:r>
            <w:r w:rsidR="00E0771F">
              <w:t>mit Hinweis auf Signaturprü</w:t>
            </w:r>
            <w:r>
              <w:t>fung.</w:t>
            </w:r>
          </w:p>
        </w:tc>
      </w:tr>
      <w:tr w:rsidR="00AD779E" w:rsidRPr="004911D1" w14:paraId="72D98914" w14:textId="77777777" w:rsidTr="00313814">
        <w:trPr>
          <w:cantSplit/>
          <w:jc w:val="center"/>
        </w:trPr>
        <w:tc>
          <w:tcPr>
            <w:tcW w:w="2151" w:type="dxa"/>
          </w:tcPr>
          <w:p w14:paraId="2E3E4D1E" w14:textId="77777777" w:rsidR="00AD779E" w:rsidRDefault="00AD779E" w:rsidP="00313814">
            <w:pPr>
              <w:pStyle w:val="Property"/>
              <w:rPr>
                <w:lang w:val="de-DE"/>
              </w:rPr>
            </w:pPr>
            <w:r>
              <w:rPr>
                <w:lang w:val="de-DE"/>
              </w:rPr>
              <w:t>BASE_NORMAL_NOTE</w:t>
            </w:r>
          </w:p>
        </w:tc>
        <w:tc>
          <w:tcPr>
            <w:tcW w:w="2151" w:type="dxa"/>
          </w:tcPr>
          <w:p w14:paraId="2721533D" w14:textId="77777777" w:rsidR="00AD779E" w:rsidRDefault="00AD779E" w:rsidP="00313814">
            <w:pPr>
              <w:pStyle w:val="Value"/>
              <w:rPr>
                <w:i/>
              </w:rPr>
            </w:pPr>
            <w:r>
              <w:rPr>
                <w:i/>
              </w:rPr>
              <w:t>BASE_NORMAL</w:t>
            </w:r>
          </w:p>
        </w:tc>
        <w:tc>
          <w:tcPr>
            <w:tcW w:w="4770" w:type="dxa"/>
          </w:tcPr>
          <w:p w14:paraId="44830EBF" w14:textId="77777777" w:rsidR="00AD779E" w:rsidRDefault="00AD779E" w:rsidP="00313814">
            <w:pPr>
              <w:pStyle w:val="Beschreibung"/>
            </w:pPr>
            <w:proofErr w:type="spellStart"/>
            <w:r>
              <w:t>B</w:t>
            </w:r>
            <w:r w:rsidR="00E0771F">
              <w:t>asiprofileinträ</w:t>
            </w:r>
            <w:r>
              <w:t>ge</w:t>
            </w:r>
            <w:proofErr w:type="spellEnd"/>
            <w:r>
              <w:t xml:space="preserve"> </w:t>
            </w:r>
            <w:r w:rsidR="00E0771F">
              <w:t>und zusätzlicher Hinweis</w:t>
            </w:r>
            <w:r>
              <w:t>block in Englisch.</w:t>
            </w:r>
          </w:p>
        </w:tc>
      </w:tr>
      <w:tr w:rsidR="00E0771F" w:rsidRPr="004911D1" w14:paraId="414D96CB" w14:textId="77777777" w:rsidTr="00313814">
        <w:trPr>
          <w:cantSplit/>
          <w:jc w:val="center"/>
        </w:trPr>
        <w:tc>
          <w:tcPr>
            <w:tcW w:w="2151" w:type="dxa"/>
          </w:tcPr>
          <w:p w14:paraId="1E6CC059" w14:textId="77777777" w:rsidR="00E0771F" w:rsidRDefault="00E0771F" w:rsidP="00313814">
            <w:pPr>
              <w:pStyle w:val="Property"/>
              <w:rPr>
                <w:lang w:val="de-DE"/>
              </w:rPr>
            </w:pPr>
            <w:r>
              <w:rPr>
                <w:lang w:val="de-DE"/>
              </w:rPr>
              <w:t>BASE_SMALL</w:t>
            </w:r>
          </w:p>
        </w:tc>
        <w:tc>
          <w:tcPr>
            <w:tcW w:w="2151" w:type="dxa"/>
          </w:tcPr>
          <w:p w14:paraId="4D1BE861" w14:textId="77777777" w:rsidR="00E0771F" w:rsidRDefault="00E0771F" w:rsidP="00313814">
            <w:pPr>
              <w:pStyle w:val="Value"/>
              <w:rPr>
                <w:i/>
              </w:rPr>
            </w:pPr>
            <w:r>
              <w:rPr>
                <w:i/>
              </w:rPr>
              <w:t>BASE_NORMAL</w:t>
            </w:r>
          </w:p>
        </w:tc>
        <w:tc>
          <w:tcPr>
            <w:tcW w:w="4770" w:type="dxa"/>
          </w:tcPr>
          <w:p w14:paraId="42AEA71B" w14:textId="77777777" w:rsidR="00E0771F" w:rsidRDefault="00E0771F" w:rsidP="00313814">
            <w:pPr>
              <w:pStyle w:val="Beschreibung"/>
            </w:pPr>
            <w:r>
              <w:t>Wie normales Profil, jedoch nur 230px breit</w:t>
            </w:r>
          </w:p>
        </w:tc>
      </w:tr>
      <w:tr w:rsidR="00E0771F" w:rsidRPr="004911D1" w14:paraId="3D1F2C7B" w14:textId="77777777" w:rsidTr="00313814">
        <w:trPr>
          <w:cantSplit/>
          <w:jc w:val="center"/>
        </w:trPr>
        <w:tc>
          <w:tcPr>
            <w:tcW w:w="2151" w:type="dxa"/>
          </w:tcPr>
          <w:p w14:paraId="589EB75F" w14:textId="77777777" w:rsidR="00E0771F" w:rsidRDefault="00E0771F" w:rsidP="00313814">
            <w:pPr>
              <w:pStyle w:val="Property"/>
              <w:rPr>
                <w:lang w:val="de-DE"/>
              </w:rPr>
            </w:pPr>
            <w:r>
              <w:rPr>
                <w:lang w:val="de-DE"/>
              </w:rPr>
              <w:t>BASE_SMALL_NOTE</w:t>
            </w:r>
          </w:p>
        </w:tc>
        <w:tc>
          <w:tcPr>
            <w:tcW w:w="2151" w:type="dxa"/>
          </w:tcPr>
          <w:p w14:paraId="5BED983E" w14:textId="77777777" w:rsidR="00E0771F" w:rsidRDefault="00E0771F" w:rsidP="00313814">
            <w:pPr>
              <w:pStyle w:val="Value"/>
              <w:rPr>
                <w:i/>
              </w:rPr>
            </w:pPr>
            <w:r>
              <w:rPr>
                <w:i/>
              </w:rPr>
              <w:t>BASE_SMALL</w:t>
            </w:r>
          </w:p>
        </w:tc>
        <w:tc>
          <w:tcPr>
            <w:tcW w:w="4770" w:type="dxa"/>
          </w:tcPr>
          <w:p w14:paraId="44F66F78" w14:textId="77777777" w:rsidR="00E0771F" w:rsidRDefault="00E0771F" w:rsidP="00313814">
            <w:pPr>
              <w:pStyle w:val="Beschreibung"/>
            </w:pPr>
            <w:r w:rsidRPr="00E0771F">
              <w:t>Basissignatur Deutsch, klein, mit Hinweistext</w:t>
            </w:r>
          </w:p>
        </w:tc>
      </w:tr>
    </w:tbl>
    <w:p w14:paraId="6FFA3503" w14:textId="77777777" w:rsidR="00D834AF" w:rsidRDefault="00D834AF" w:rsidP="00D834AF"/>
    <w:p w14:paraId="6CD0951F" w14:textId="77777777" w:rsidR="00E0771F" w:rsidRDefault="00E0771F" w:rsidP="00E0771F">
      <w:pPr>
        <w:pStyle w:val="Heading2"/>
      </w:pPr>
      <w:bookmarkStart w:id="5" w:name="_Toc417992173"/>
      <w:r>
        <w:t>Standardsignaturprofile</w:t>
      </w:r>
      <w:bookmarkEnd w:id="5"/>
    </w:p>
    <w:p w14:paraId="18F5A8CC" w14:textId="77777777" w:rsidR="00E0771F" w:rsidRDefault="00E0771F" w:rsidP="00D834AF">
      <w:r>
        <w:t>Auf Basis der oben genannten Basisprofile, können verschiedene Signaturprofile abgeleitet werden. Es gibt bereits eine Vielzahl von Profilen die standardmäßig in PDF-AS integriert sind. Diese sind in der folgenden Tabelle gelistet und ebenfalls in Deutsch und Englisch verfügbar.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547"/>
        <w:gridCol w:w="2268"/>
        <w:gridCol w:w="4257"/>
      </w:tblGrid>
      <w:tr w:rsidR="00E0771F" w:rsidRPr="00E746B5" w14:paraId="58B460EE" w14:textId="77777777" w:rsidTr="0074131F">
        <w:trPr>
          <w:cantSplit/>
          <w:tblHeader/>
          <w:jc w:val="center"/>
        </w:trPr>
        <w:tc>
          <w:tcPr>
            <w:tcW w:w="2547" w:type="dxa"/>
            <w:shd w:val="clear" w:color="auto" w:fill="000000"/>
          </w:tcPr>
          <w:p w14:paraId="23594831" w14:textId="77777777" w:rsidR="00E0771F" w:rsidRPr="00E746B5" w:rsidRDefault="00E0771F" w:rsidP="00313814">
            <w:pPr>
              <w:pStyle w:val="Tabellen"/>
              <w:spacing w:before="60" w:after="60" w:line="240" w:lineRule="auto"/>
              <w:rPr>
                <w:color w:val="FFFFFF" w:themeColor="background1"/>
              </w:rPr>
            </w:pPr>
            <w:r>
              <w:rPr>
                <w:color w:val="FFFFFF" w:themeColor="background1"/>
              </w:rPr>
              <w:t>Profilname</w:t>
            </w:r>
          </w:p>
        </w:tc>
        <w:tc>
          <w:tcPr>
            <w:tcW w:w="2268" w:type="dxa"/>
            <w:shd w:val="clear" w:color="auto" w:fill="000000"/>
          </w:tcPr>
          <w:p w14:paraId="33334E7A" w14:textId="77777777" w:rsidR="00E0771F" w:rsidRPr="00E746B5" w:rsidRDefault="00E0771F" w:rsidP="00313814">
            <w:pPr>
              <w:pStyle w:val="Tabellen"/>
              <w:spacing w:before="60" w:after="60" w:line="240" w:lineRule="auto"/>
              <w:rPr>
                <w:color w:val="FFFFFF" w:themeColor="background1"/>
              </w:rPr>
            </w:pPr>
            <w:r>
              <w:rPr>
                <w:color w:val="FFFFFF" w:themeColor="background1"/>
              </w:rPr>
              <w:t>Abgeleitet von</w:t>
            </w:r>
          </w:p>
        </w:tc>
        <w:tc>
          <w:tcPr>
            <w:tcW w:w="4257" w:type="dxa"/>
            <w:shd w:val="clear" w:color="auto" w:fill="000000"/>
          </w:tcPr>
          <w:p w14:paraId="52566D85" w14:textId="77777777" w:rsidR="00E0771F" w:rsidRPr="00E746B5" w:rsidRDefault="00E0771F" w:rsidP="00313814">
            <w:pPr>
              <w:pStyle w:val="Tabellen"/>
              <w:spacing w:before="60" w:after="60" w:line="240" w:lineRule="auto"/>
              <w:rPr>
                <w:color w:val="FFFFFF" w:themeColor="background1"/>
              </w:rPr>
            </w:pPr>
            <w:r>
              <w:rPr>
                <w:color w:val="FFFFFF" w:themeColor="background1"/>
              </w:rPr>
              <w:t>Zweck</w:t>
            </w:r>
          </w:p>
        </w:tc>
      </w:tr>
      <w:tr w:rsidR="0074131F" w:rsidRPr="004911D1" w14:paraId="03CC3240" w14:textId="77777777" w:rsidTr="0074131F">
        <w:trPr>
          <w:cantSplit/>
          <w:jc w:val="center"/>
        </w:trPr>
        <w:tc>
          <w:tcPr>
            <w:tcW w:w="2547" w:type="dxa"/>
          </w:tcPr>
          <w:p w14:paraId="1AF76D98" w14:textId="77777777" w:rsidR="0074131F" w:rsidRPr="00DF0B94" w:rsidRDefault="0074131F" w:rsidP="0074131F">
            <w:pPr>
              <w:pStyle w:val="Property"/>
            </w:pPr>
            <w:r w:rsidRPr="0074131F">
              <w:t>SIGNATURBLOCK_DE</w:t>
            </w:r>
          </w:p>
        </w:tc>
        <w:tc>
          <w:tcPr>
            <w:tcW w:w="2268" w:type="dxa"/>
          </w:tcPr>
          <w:p w14:paraId="21341F9C" w14:textId="77777777" w:rsidR="0074131F" w:rsidRDefault="0074131F" w:rsidP="0074131F">
            <w:pPr>
              <w:pStyle w:val="Value"/>
              <w:rPr>
                <w:i/>
              </w:rPr>
            </w:pPr>
            <w:r>
              <w:rPr>
                <w:i/>
              </w:rPr>
              <w:t>BASE_NORMAL</w:t>
            </w:r>
          </w:p>
        </w:tc>
        <w:tc>
          <w:tcPr>
            <w:tcW w:w="4257" w:type="dxa"/>
          </w:tcPr>
          <w:p w14:paraId="67AD70C5" w14:textId="77777777" w:rsidR="0074131F" w:rsidRPr="00DF0B94" w:rsidRDefault="0074131F" w:rsidP="0074131F">
            <w:pPr>
              <w:pStyle w:val="Beschreibung"/>
            </w:pPr>
            <w:r>
              <w:t>Standardsignaturblock</w:t>
            </w:r>
          </w:p>
        </w:tc>
      </w:tr>
      <w:tr w:rsidR="00E0771F" w:rsidRPr="004911D1" w14:paraId="3F46ED30" w14:textId="77777777" w:rsidTr="0074131F">
        <w:trPr>
          <w:cantSplit/>
          <w:jc w:val="center"/>
        </w:trPr>
        <w:tc>
          <w:tcPr>
            <w:tcW w:w="2547" w:type="dxa"/>
          </w:tcPr>
          <w:p w14:paraId="4BB07E51" w14:textId="77777777" w:rsidR="00E0771F" w:rsidRDefault="0074131F" w:rsidP="00313814">
            <w:pPr>
              <w:pStyle w:val="Property"/>
              <w:rPr>
                <w:lang w:val="de-DE"/>
              </w:rPr>
            </w:pPr>
            <w:r w:rsidRPr="0074131F">
              <w:rPr>
                <w:lang w:val="de-DE"/>
              </w:rPr>
              <w:t>SIGNATURBLOCK_DE_NOTE</w:t>
            </w:r>
          </w:p>
        </w:tc>
        <w:tc>
          <w:tcPr>
            <w:tcW w:w="2268" w:type="dxa"/>
          </w:tcPr>
          <w:p w14:paraId="4CEAC4B0" w14:textId="77777777" w:rsidR="00E0771F" w:rsidRDefault="0074131F" w:rsidP="00313814">
            <w:pPr>
              <w:pStyle w:val="Value"/>
              <w:rPr>
                <w:i/>
              </w:rPr>
            </w:pPr>
            <w:r>
              <w:rPr>
                <w:lang w:val="de-DE"/>
              </w:rPr>
              <w:t>BASE_NORMAL_NOTE</w:t>
            </w:r>
          </w:p>
        </w:tc>
        <w:tc>
          <w:tcPr>
            <w:tcW w:w="4257" w:type="dxa"/>
          </w:tcPr>
          <w:p w14:paraId="658876EA" w14:textId="77777777" w:rsidR="00E0771F" w:rsidRDefault="0074131F" w:rsidP="00313814">
            <w:pPr>
              <w:pStyle w:val="Beschreibung"/>
            </w:pPr>
            <w:r>
              <w:t>Standardsignaturblock mit Hinweistext</w:t>
            </w:r>
          </w:p>
        </w:tc>
      </w:tr>
      <w:tr w:rsidR="00E0771F" w:rsidRPr="004911D1" w14:paraId="32459CD2" w14:textId="77777777" w:rsidTr="0074131F">
        <w:trPr>
          <w:cantSplit/>
          <w:jc w:val="center"/>
        </w:trPr>
        <w:tc>
          <w:tcPr>
            <w:tcW w:w="2547" w:type="dxa"/>
          </w:tcPr>
          <w:p w14:paraId="1F061FC8" w14:textId="77777777" w:rsidR="00E0771F" w:rsidRDefault="0074131F" w:rsidP="00313814">
            <w:pPr>
              <w:pStyle w:val="Property"/>
              <w:rPr>
                <w:lang w:val="de-DE"/>
              </w:rPr>
            </w:pPr>
            <w:r w:rsidRPr="0074131F">
              <w:rPr>
                <w:lang w:val="de-DE"/>
              </w:rPr>
              <w:t>SIGNATURBLOCK_DE_PDFA</w:t>
            </w:r>
          </w:p>
        </w:tc>
        <w:tc>
          <w:tcPr>
            <w:tcW w:w="2268" w:type="dxa"/>
          </w:tcPr>
          <w:p w14:paraId="48FE1139" w14:textId="77777777" w:rsidR="00E0771F" w:rsidRDefault="0074131F" w:rsidP="00313814">
            <w:pPr>
              <w:pStyle w:val="Value"/>
              <w:rPr>
                <w:i/>
              </w:rPr>
            </w:pPr>
            <w:r w:rsidRPr="0074131F">
              <w:rPr>
                <w:i/>
              </w:rPr>
              <w:t>BASE_NORMAL</w:t>
            </w:r>
          </w:p>
        </w:tc>
        <w:tc>
          <w:tcPr>
            <w:tcW w:w="4257" w:type="dxa"/>
          </w:tcPr>
          <w:p w14:paraId="55E7A22E" w14:textId="77777777" w:rsidR="00E0771F" w:rsidRDefault="0074131F" w:rsidP="00313814">
            <w:pPr>
              <w:pStyle w:val="Beschreibung"/>
            </w:pPr>
            <w:r>
              <w:t>Standardprofil für PDF/A-1b konforme Dokumente.</w:t>
            </w:r>
          </w:p>
        </w:tc>
      </w:tr>
      <w:tr w:rsidR="00E0771F" w:rsidRPr="004911D1" w14:paraId="357688D8" w14:textId="77777777" w:rsidTr="0074131F">
        <w:trPr>
          <w:cantSplit/>
          <w:jc w:val="center"/>
        </w:trPr>
        <w:tc>
          <w:tcPr>
            <w:tcW w:w="2547" w:type="dxa"/>
          </w:tcPr>
          <w:p w14:paraId="339E0386" w14:textId="77777777" w:rsidR="00E0771F" w:rsidRDefault="0074131F" w:rsidP="00313814">
            <w:pPr>
              <w:pStyle w:val="Property"/>
              <w:rPr>
                <w:lang w:val="de-DE"/>
              </w:rPr>
            </w:pPr>
            <w:r w:rsidRPr="0074131F">
              <w:rPr>
                <w:lang w:val="de-DE"/>
              </w:rPr>
              <w:t>SIGNATURBLOCK_DE_PDFA</w:t>
            </w:r>
            <w:r>
              <w:rPr>
                <w:lang w:val="de-DE"/>
              </w:rPr>
              <w:t>_NOTE</w:t>
            </w:r>
          </w:p>
        </w:tc>
        <w:tc>
          <w:tcPr>
            <w:tcW w:w="2268" w:type="dxa"/>
          </w:tcPr>
          <w:p w14:paraId="4FFA0059" w14:textId="77777777" w:rsidR="00E0771F" w:rsidRDefault="00E0771F" w:rsidP="00313814">
            <w:pPr>
              <w:pStyle w:val="Value"/>
              <w:rPr>
                <w:i/>
              </w:rPr>
            </w:pPr>
            <w:r>
              <w:rPr>
                <w:i/>
              </w:rPr>
              <w:t>BASE_NORMAL</w:t>
            </w:r>
            <w:r w:rsidR="0074131F">
              <w:rPr>
                <w:i/>
              </w:rPr>
              <w:t>_NOTE</w:t>
            </w:r>
          </w:p>
        </w:tc>
        <w:tc>
          <w:tcPr>
            <w:tcW w:w="4257" w:type="dxa"/>
          </w:tcPr>
          <w:p w14:paraId="44EC39E9" w14:textId="77777777" w:rsidR="00E0771F" w:rsidRDefault="0074131F" w:rsidP="00313814">
            <w:pPr>
              <w:pStyle w:val="Beschreibung"/>
            </w:pPr>
            <w:r>
              <w:t>Standardprofil für PDF/A-1b konforme Dokumente mit Hinweistext.</w:t>
            </w:r>
          </w:p>
        </w:tc>
      </w:tr>
      <w:tr w:rsidR="00E0771F" w:rsidRPr="004911D1" w14:paraId="4D3AD793" w14:textId="77777777" w:rsidTr="0074131F">
        <w:trPr>
          <w:cantSplit/>
          <w:jc w:val="center"/>
        </w:trPr>
        <w:tc>
          <w:tcPr>
            <w:tcW w:w="2547" w:type="dxa"/>
          </w:tcPr>
          <w:p w14:paraId="1F6CA136" w14:textId="77777777" w:rsidR="00E0771F" w:rsidRDefault="0074131F" w:rsidP="00313814">
            <w:pPr>
              <w:pStyle w:val="Property"/>
              <w:rPr>
                <w:lang w:val="de-DE"/>
              </w:rPr>
            </w:pPr>
            <w:r w:rsidRPr="0074131F">
              <w:rPr>
                <w:lang w:val="de-DE"/>
              </w:rPr>
              <w:t>SIGNATURBLOCK_SMALL_DE</w:t>
            </w:r>
          </w:p>
        </w:tc>
        <w:tc>
          <w:tcPr>
            <w:tcW w:w="2268" w:type="dxa"/>
          </w:tcPr>
          <w:p w14:paraId="257146D2" w14:textId="77777777" w:rsidR="00E0771F" w:rsidRDefault="00E0771F" w:rsidP="00313814">
            <w:pPr>
              <w:pStyle w:val="Value"/>
              <w:rPr>
                <w:i/>
              </w:rPr>
            </w:pPr>
            <w:r>
              <w:rPr>
                <w:i/>
              </w:rPr>
              <w:t>BASE_SMALL</w:t>
            </w:r>
          </w:p>
        </w:tc>
        <w:tc>
          <w:tcPr>
            <w:tcW w:w="4257" w:type="dxa"/>
          </w:tcPr>
          <w:p w14:paraId="05B6B498" w14:textId="77777777" w:rsidR="00E0771F" w:rsidRDefault="0074131F" w:rsidP="00313814">
            <w:pPr>
              <w:pStyle w:val="Beschreibung"/>
            </w:pPr>
            <w:r>
              <w:t>Standardsignatur Deutsch, klein</w:t>
            </w:r>
          </w:p>
        </w:tc>
      </w:tr>
      <w:tr w:rsidR="0074131F" w:rsidRPr="004911D1" w14:paraId="468DCFF7" w14:textId="77777777" w:rsidTr="0074131F">
        <w:trPr>
          <w:cantSplit/>
          <w:jc w:val="center"/>
        </w:trPr>
        <w:tc>
          <w:tcPr>
            <w:tcW w:w="2547" w:type="dxa"/>
          </w:tcPr>
          <w:p w14:paraId="656D109F" w14:textId="77777777" w:rsidR="0074131F" w:rsidRPr="0074131F" w:rsidRDefault="0074131F" w:rsidP="00313814">
            <w:pPr>
              <w:pStyle w:val="Property"/>
              <w:rPr>
                <w:lang w:val="de-DE"/>
              </w:rPr>
            </w:pPr>
            <w:r w:rsidRPr="0074131F">
              <w:rPr>
                <w:lang w:val="de-DE"/>
              </w:rPr>
              <w:lastRenderedPageBreak/>
              <w:t>SIGNATURBLOCK_SMALL_DE_NOTE</w:t>
            </w:r>
          </w:p>
        </w:tc>
        <w:tc>
          <w:tcPr>
            <w:tcW w:w="2268" w:type="dxa"/>
          </w:tcPr>
          <w:p w14:paraId="24238505" w14:textId="77777777" w:rsidR="0074131F" w:rsidRDefault="0074131F" w:rsidP="00313814">
            <w:pPr>
              <w:pStyle w:val="Value"/>
              <w:rPr>
                <w:i/>
              </w:rPr>
            </w:pPr>
            <w:r w:rsidRPr="0074131F">
              <w:rPr>
                <w:i/>
              </w:rPr>
              <w:t>BASE_SMALL_NOTE</w:t>
            </w:r>
          </w:p>
        </w:tc>
        <w:tc>
          <w:tcPr>
            <w:tcW w:w="4257" w:type="dxa"/>
          </w:tcPr>
          <w:p w14:paraId="01B2E1D1" w14:textId="77777777" w:rsidR="0074131F" w:rsidRDefault="0074131F" w:rsidP="00313814">
            <w:pPr>
              <w:pStyle w:val="Beschreibung"/>
            </w:pPr>
            <w:r w:rsidRPr="0074131F">
              <w:t>Standardsignatur Deutsch, mit Hinweistext, klein</w:t>
            </w:r>
          </w:p>
        </w:tc>
      </w:tr>
      <w:tr w:rsidR="0074131F" w:rsidRPr="0074131F" w14:paraId="59D0B802" w14:textId="77777777" w:rsidTr="0074131F">
        <w:trPr>
          <w:cantSplit/>
          <w:jc w:val="center"/>
        </w:trPr>
        <w:tc>
          <w:tcPr>
            <w:tcW w:w="2547" w:type="dxa"/>
          </w:tcPr>
          <w:p w14:paraId="497003AF" w14:textId="77777777" w:rsidR="0074131F" w:rsidRPr="0074131F" w:rsidRDefault="0074131F" w:rsidP="00313814">
            <w:pPr>
              <w:pStyle w:val="Property"/>
              <w:rPr>
                <w:lang w:val="en-US"/>
              </w:rPr>
            </w:pPr>
            <w:r w:rsidRPr="0074131F">
              <w:rPr>
                <w:lang w:val="en-US"/>
              </w:rPr>
              <w:t>SIGNATURBLOCK_SMALL_DE_NOTE_PDFA</w:t>
            </w:r>
          </w:p>
        </w:tc>
        <w:tc>
          <w:tcPr>
            <w:tcW w:w="2268" w:type="dxa"/>
          </w:tcPr>
          <w:p w14:paraId="694A2FF5" w14:textId="77777777" w:rsidR="0074131F" w:rsidRPr="0074131F" w:rsidRDefault="0074131F" w:rsidP="00313814">
            <w:pPr>
              <w:pStyle w:val="Value"/>
              <w:rPr>
                <w:i/>
                <w:lang w:val="en-US"/>
              </w:rPr>
            </w:pPr>
            <w:r w:rsidRPr="0074131F">
              <w:rPr>
                <w:i/>
                <w:lang w:val="en-US"/>
              </w:rPr>
              <w:t>BASE_SMALL_NOTE</w:t>
            </w:r>
          </w:p>
        </w:tc>
        <w:tc>
          <w:tcPr>
            <w:tcW w:w="4257" w:type="dxa"/>
          </w:tcPr>
          <w:p w14:paraId="5E1EAC9C" w14:textId="77777777" w:rsidR="0074131F" w:rsidRPr="0074131F" w:rsidRDefault="0074131F" w:rsidP="00313814">
            <w:pPr>
              <w:pStyle w:val="Beschreibung"/>
              <w:rPr>
                <w:lang w:val="de-DE"/>
              </w:rPr>
            </w:pPr>
            <w:r w:rsidRPr="0074131F">
              <w:rPr>
                <w:lang w:val="de-DE"/>
              </w:rPr>
              <w:t>Standardsignatur Deutsch, PDF/A-1b, mit Hinweistext, klein</w:t>
            </w:r>
          </w:p>
        </w:tc>
      </w:tr>
      <w:tr w:rsidR="0074131F" w:rsidRPr="0074131F" w14:paraId="4B98D807" w14:textId="77777777" w:rsidTr="0074131F">
        <w:trPr>
          <w:cantSplit/>
          <w:jc w:val="center"/>
        </w:trPr>
        <w:tc>
          <w:tcPr>
            <w:tcW w:w="2547" w:type="dxa"/>
          </w:tcPr>
          <w:p w14:paraId="37300EAD" w14:textId="77777777" w:rsidR="0074131F" w:rsidRPr="0074131F" w:rsidRDefault="0074131F" w:rsidP="00313814">
            <w:pPr>
              <w:pStyle w:val="Property"/>
              <w:rPr>
                <w:lang w:val="en-US"/>
              </w:rPr>
            </w:pPr>
            <w:r w:rsidRPr="0074131F">
              <w:rPr>
                <w:lang w:val="en-US"/>
              </w:rPr>
              <w:t>SIGNATURBLOCK_SMALL_DE_PDFA</w:t>
            </w:r>
          </w:p>
        </w:tc>
        <w:tc>
          <w:tcPr>
            <w:tcW w:w="2268" w:type="dxa"/>
          </w:tcPr>
          <w:p w14:paraId="49AFD68B" w14:textId="77777777" w:rsidR="0074131F" w:rsidRPr="0074131F" w:rsidRDefault="0074131F" w:rsidP="00313814">
            <w:pPr>
              <w:pStyle w:val="Value"/>
              <w:rPr>
                <w:i/>
                <w:lang w:val="en-US"/>
              </w:rPr>
            </w:pPr>
            <w:r w:rsidRPr="0074131F">
              <w:rPr>
                <w:i/>
                <w:lang w:val="en-US"/>
              </w:rPr>
              <w:t>BASE_SMALL</w:t>
            </w:r>
          </w:p>
        </w:tc>
        <w:tc>
          <w:tcPr>
            <w:tcW w:w="4257" w:type="dxa"/>
          </w:tcPr>
          <w:p w14:paraId="79C66836" w14:textId="77777777" w:rsidR="0074131F" w:rsidRPr="0074131F" w:rsidRDefault="0074131F" w:rsidP="00313814">
            <w:pPr>
              <w:pStyle w:val="Beschreibung"/>
              <w:rPr>
                <w:lang w:val="de-DE"/>
              </w:rPr>
            </w:pPr>
            <w:r w:rsidRPr="0074131F">
              <w:rPr>
                <w:lang w:val="de-DE"/>
              </w:rPr>
              <w:t>Standardsignatur Deutsch, PDF/A-1b, klein</w:t>
            </w:r>
          </w:p>
        </w:tc>
      </w:tr>
    </w:tbl>
    <w:p w14:paraId="41A45A7C" w14:textId="77777777" w:rsidR="00E0771F" w:rsidRDefault="00E0771F" w:rsidP="00D834AF"/>
    <w:p w14:paraId="59302DFF" w14:textId="77777777" w:rsidR="0074131F" w:rsidRDefault="0074131F" w:rsidP="0074131F">
      <w:pPr>
        <w:pStyle w:val="Heading1"/>
      </w:pPr>
      <w:bookmarkStart w:id="6" w:name="_Toc417992174"/>
      <w:r>
        <w:lastRenderedPageBreak/>
        <w:t>Profilparameter</w:t>
      </w:r>
      <w:bookmarkEnd w:id="6"/>
    </w:p>
    <w:p w14:paraId="28617F82" w14:textId="77777777" w:rsidR="00E746B5" w:rsidRDefault="00E04734" w:rsidP="00E746B5">
      <w:pPr>
        <w:pStyle w:val="Heading2"/>
      </w:pPr>
      <w:bookmarkStart w:id="7" w:name="_Toc417992175"/>
      <w:r>
        <w:t xml:space="preserve">Allgemeine </w:t>
      </w:r>
      <w:r w:rsidR="0074131F">
        <w:t>Parameter</w:t>
      </w:r>
      <w:bookmarkEnd w:id="7"/>
    </w:p>
    <w:p w14:paraId="3F6558F9" w14:textId="77777777" w:rsidR="00E746B5" w:rsidRDefault="0074131F" w:rsidP="00E746B5">
      <w:r>
        <w:t xml:space="preserve">Die Basis- bzw. Signaturprofile werden über </w:t>
      </w:r>
      <w:proofErr w:type="spellStart"/>
      <w:r>
        <w:t>key-value</w:t>
      </w:r>
      <w:proofErr w:type="spellEnd"/>
      <w:r>
        <w:t xml:space="preserve"> Paare definiert. Diese Parameter werden im Folgenden erläutert. &lt;PROFILE&gt; steht dabei für den eigentlichen Profil-Identifier (</w:t>
      </w:r>
      <w:proofErr w:type="spellStart"/>
      <w:r>
        <w:t>zb</w:t>
      </w:r>
      <w:proofErr w:type="spellEnd"/>
      <w:r>
        <w:t>: BASE_NORMAL)</w:t>
      </w:r>
      <w:r w:rsidR="0031633D">
        <w:t xml:space="preserve">. Das Präfix für jeden Parameter ist immer </w:t>
      </w:r>
      <w:proofErr w:type="spellStart"/>
      <w:r w:rsidR="0031633D">
        <w:t>sig_obj</w:t>
      </w:r>
      <w:proofErr w:type="spellEnd"/>
      <w:r w:rsidR="0031633D">
        <w:t>.&lt;PRO</w:t>
      </w:r>
      <w:r w:rsidR="00175530">
        <w:t>FILE&gt;</w:t>
      </w:r>
      <w:r w:rsidR="0031633D">
        <w:t xml:space="preserve"> und wird in der Tabelle nicht weiter angeführt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E746B5" w:rsidRPr="00E746B5" w14:paraId="21402292" w14:textId="77777777" w:rsidTr="0052677E">
        <w:trPr>
          <w:cantSplit/>
          <w:tblHeader/>
          <w:jc w:val="center"/>
        </w:trPr>
        <w:tc>
          <w:tcPr>
            <w:tcW w:w="2151" w:type="dxa"/>
            <w:shd w:val="clear" w:color="auto" w:fill="000000"/>
          </w:tcPr>
          <w:p w14:paraId="2E130B85" w14:textId="77777777"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239" w:type="dxa"/>
            <w:shd w:val="clear" w:color="auto" w:fill="000000"/>
          </w:tcPr>
          <w:p w14:paraId="2BADB699" w14:textId="77777777" w:rsidR="0052677E" w:rsidRDefault="00175530" w:rsidP="00E746B5">
            <w:pPr>
              <w:pStyle w:val="Tabellen"/>
              <w:spacing w:before="60" w:after="60" w:line="240" w:lineRule="auto"/>
              <w:rPr>
                <w:color w:val="FFFFFF" w:themeColor="background1"/>
              </w:rPr>
            </w:pPr>
            <w:r>
              <w:rPr>
                <w:color w:val="FFFFFF" w:themeColor="background1"/>
              </w:rPr>
              <w:t>Mögliche Werte</w:t>
            </w:r>
            <w:r w:rsidR="0052677E">
              <w:rPr>
                <w:color w:val="FFFFFF" w:themeColor="background1"/>
              </w:rPr>
              <w:t xml:space="preserve"> </w:t>
            </w:r>
          </w:p>
          <w:p w14:paraId="4242D7C9" w14:textId="77777777" w:rsidR="00E746B5" w:rsidRPr="00E746B5" w:rsidRDefault="0052677E" w:rsidP="00E746B5">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14:paraId="195D0972" w14:textId="77777777"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175530" w:rsidRPr="00175530" w14:paraId="3B611BE3" w14:textId="77777777" w:rsidTr="0052677E">
        <w:trPr>
          <w:cantSplit/>
          <w:jc w:val="center"/>
        </w:trPr>
        <w:tc>
          <w:tcPr>
            <w:tcW w:w="2151" w:type="dxa"/>
          </w:tcPr>
          <w:p w14:paraId="347B11CF" w14:textId="77777777" w:rsidR="00175530" w:rsidRDefault="00175530" w:rsidP="00313814">
            <w:pPr>
              <w:pStyle w:val="Property"/>
            </w:pPr>
            <w:r>
              <w:t>sigobj.types.&lt;PROFILE&gt;</w:t>
            </w:r>
          </w:p>
        </w:tc>
        <w:tc>
          <w:tcPr>
            <w:tcW w:w="2239" w:type="dxa"/>
          </w:tcPr>
          <w:p w14:paraId="7066F2B6" w14:textId="77777777" w:rsidR="00175530" w:rsidRPr="00175530" w:rsidRDefault="00175530" w:rsidP="00313814">
            <w:pPr>
              <w:pStyle w:val="Value"/>
              <w:rPr>
                <w:lang w:val="en-US"/>
              </w:rPr>
            </w:pPr>
            <w:proofErr w:type="spellStart"/>
            <w:r w:rsidRPr="00175530">
              <w:rPr>
                <w:lang w:val="en-US"/>
              </w:rPr>
              <w:t>verify_only</w:t>
            </w:r>
            <w:proofErr w:type="spellEnd"/>
            <w:r w:rsidRPr="00175530">
              <w:rPr>
                <w:lang w:val="en-US"/>
              </w:rPr>
              <w:br/>
            </w:r>
            <w:proofErr w:type="spellStart"/>
            <w:r w:rsidRPr="00175530">
              <w:rPr>
                <w:lang w:val="en-US"/>
              </w:rPr>
              <w:t>sign_only</w:t>
            </w:r>
            <w:proofErr w:type="spellEnd"/>
            <w:r w:rsidRPr="00175530">
              <w:rPr>
                <w:lang w:val="en-US"/>
              </w:rPr>
              <w:br/>
              <w:t>on</w:t>
            </w:r>
            <w:r w:rsidRPr="00175530">
              <w:rPr>
                <w:lang w:val="en-US"/>
              </w:rPr>
              <w:br/>
              <w:t>off</w:t>
            </w:r>
          </w:p>
        </w:tc>
        <w:tc>
          <w:tcPr>
            <w:tcW w:w="4682" w:type="dxa"/>
          </w:tcPr>
          <w:p w14:paraId="387A1905" w14:textId="77777777" w:rsidR="00175530" w:rsidRDefault="00175530" w:rsidP="00313814">
            <w:pPr>
              <w:pStyle w:val="Beschreibung"/>
              <w:rPr>
                <w:lang w:val="de-DE"/>
              </w:rPr>
            </w:pPr>
            <w:proofErr w:type="spellStart"/>
            <w:r>
              <w:rPr>
                <w:lang w:val="de-DE"/>
              </w:rPr>
              <w:t>verify_only</w:t>
            </w:r>
            <w:proofErr w:type="spellEnd"/>
            <w:r>
              <w:rPr>
                <w:lang w:val="de-DE"/>
              </w:rPr>
              <w:t xml:space="preserve"> - </w:t>
            </w:r>
            <w:r w:rsidR="00BA36F4">
              <w:rPr>
                <w:lang w:val="de-DE"/>
              </w:rPr>
              <w:t>Profil kann nur zum Verifizieren, nicht aber zum S</w:t>
            </w:r>
            <w:r w:rsidRPr="00175530">
              <w:rPr>
                <w:lang w:val="de-DE"/>
              </w:rPr>
              <w:t xml:space="preserve">ignieren verwendet </w:t>
            </w:r>
            <w:r>
              <w:rPr>
                <w:lang w:val="de-DE"/>
              </w:rPr>
              <w:t>we</w:t>
            </w:r>
            <w:r w:rsidRPr="00175530">
              <w:rPr>
                <w:lang w:val="de-DE"/>
              </w:rPr>
              <w:t>rden.</w:t>
            </w:r>
          </w:p>
          <w:p w14:paraId="3F1E93AE" w14:textId="77777777" w:rsidR="00175530" w:rsidRDefault="00175530" w:rsidP="00313814">
            <w:pPr>
              <w:pStyle w:val="Beschreibung"/>
              <w:rPr>
                <w:lang w:val="de-DE"/>
              </w:rPr>
            </w:pPr>
            <w:proofErr w:type="spellStart"/>
            <w:r>
              <w:rPr>
                <w:lang w:val="de-DE"/>
              </w:rPr>
              <w:t>sign_only</w:t>
            </w:r>
            <w:proofErr w:type="spellEnd"/>
            <w:r>
              <w:rPr>
                <w:lang w:val="de-DE"/>
              </w:rPr>
              <w:t xml:space="preserve"> – Profil kann nur zum Signieren verwendet werden</w:t>
            </w:r>
          </w:p>
          <w:p w14:paraId="13146343" w14:textId="77777777" w:rsidR="00175530" w:rsidRDefault="00175530" w:rsidP="00313814">
            <w:pPr>
              <w:pStyle w:val="Beschreibung"/>
              <w:rPr>
                <w:lang w:val="de-DE"/>
              </w:rPr>
            </w:pPr>
            <w:r>
              <w:rPr>
                <w:lang w:val="de-DE"/>
              </w:rPr>
              <w:t>on – Profil ist aktiv</w:t>
            </w:r>
          </w:p>
          <w:p w14:paraId="1030CE25" w14:textId="77777777" w:rsidR="00175530" w:rsidRPr="00175530" w:rsidRDefault="00175530" w:rsidP="00313814">
            <w:pPr>
              <w:pStyle w:val="Beschreibung"/>
              <w:rPr>
                <w:lang w:val="de-DE"/>
              </w:rPr>
            </w:pPr>
            <w:r>
              <w:rPr>
                <w:lang w:val="de-DE"/>
              </w:rPr>
              <w:t>off – Profil ist inaktiv</w:t>
            </w:r>
          </w:p>
        </w:tc>
      </w:tr>
      <w:tr w:rsidR="00E746B5" w:rsidRPr="004911D1" w14:paraId="2D4F2CDF" w14:textId="77777777" w:rsidTr="0052677E">
        <w:trPr>
          <w:cantSplit/>
          <w:jc w:val="center"/>
        </w:trPr>
        <w:tc>
          <w:tcPr>
            <w:tcW w:w="2151" w:type="dxa"/>
          </w:tcPr>
          <w:p w14:paraId="1777A105" w14:textId="77777777" w:rsidR="00E746B5" w:rsidRPr="00DF0B94" w:rsidRDefault="00175530" w:rsidP="00313814">
            <w:pPr>
              <w:pStyle w:val="Property"/>
              <w:ind w:left="0"/>
            </w:pPr>
            <w:r>
              <w:t>.</w:t>
            </w:r>
            <w:r w:rsidR="0031633D">
              <w:t>description</w:t>
            </w:r>
          </w:p>
        </w:tc>
        <w:tc>
          <w:tcPr>
            <w:tcW w:w="2239" w:type="dxa"/>
          </w:tcPr>
          <w:p w14:paraId="6368F037" w14:textId="77777777" w:rsidR="00E746B5" w:rsidRPr="00DF0B94" w:rsidRDefault="00175530" w:rsidP="0038188C">
            <w:pPr>
              <w:pStyle w:val="Value"/>
            </w:pPr>
            <w:r>
              <w:t>jeder</w:t>
            </w:r>
          </w:p>
        </w:tc>
        <w:tc>
          <w:tcPr>
            <w:tcW w:w="4682" w:type="dxa"/>
          </w:tcPr>
          <w:p w14:paraId="4BD45F0C" w14:textId="77777777" w:rsidR="0038188C" w:rsidRPr="00DF0B94" w:rsidRDefault="00175530" w:rsidP="0038188C">
            <w:pPr>
              <w:pStyle w:val="Beschreibung"/>
            </w:pPr>
            <w:r>
              <w:t>Textuelle Beschreibung des Signaturblocks</w:t>
            </w:r>
          </w:p>
        </w:tc>
      </w:tr>
      <w:tr w:rsidR="00175530" w:rsidRPr="00175530" w14:paraId="4431AF6A" w14:textId="77777777" w:rsidTr="0052677E">
        <w:trPr>
          <w:cantSplit/>
          <w:jc w:val="center"/>
        </w:trPr>
        <w:tc>
          <w:tcPr>
            <w:tcW w:w="2151" w:type="dxa"/>
          </w:tcPr>
          <w:p w14:paraId="517934DD" w14:textId="77777777" w:rsidR="00175530" w:rsidRPr="00175530" w:rsidRDefault="00175530" w:rsidP="00313814">
            <w:pPr>
              <w:pStyle w:val="Property"/>
              <w:ind w:left="0"/>
              <w:rPr>
                <w:lang w:val="de-DE"/>
              </w:rPr>
            </w:pPr>
            <w:r>
              <w:rPr>
                <w:lang w:val="de-DE"/>
              </w:rPr>
              <w:t>.key.SIG_SUBJECT</w:t>
            </w:r>
          </w:p>
        </w:tc>
        <w:tc>
          <w:tcPr>
            <w:tcW w:w="2239" w:type="dxa"/>
          </w:tcPr>
          <w:p w14:paraId="31EDD18F" w14:textId="77777777" w:rsidR="00175530" w:rsidRPr="00175530" w:rsidRDefault="00175530" w:rsidP="0038188C">
            <w:pPr>
              <w:pStyle w:val="Value"/>
              <w:rPr>
                <w:lang w:val="de-DE"/>
              </w:rPr>
            </w:pPr>
            <w:r>
              <w:rPr>
                <w:lang w:val="de-DE"/>
              </w:rPr>
              <w:t>Unterzeichner</w:t>
            </w:r>
          </w:p>
        </w:tc>
        <w:tc>
          <w:tcPr>
            <w:tcW w:w="4682" w:type="dxa"/>
          </w:tcPr>
          <w:p w14:paraId="0B8D3B89" w14:textId="77777777" w:rsidR="00175530" w:rsidRPr="00175530" w:rsidRDefault="0052677E" w:rsidP="00175530">
            <w:pPr>
              <w:pStyle w:val="Beschreibung"/>
              <w:rPr>
                <w:lang w:val="en-US"/>
              </w:rPr>
            </w:pPr>
            <w:proofErr w:type="spellStart"/>
            <w:r>
              <w:rPr>
                <w:lang w:val="en-US"/>
              </w:rPr>
              <w:t>Unterzeichner</w:t>
            </w:r>
            <w:proofErr w:type="spellEnd"/>
            <w:r>
              <w:rPr>
                <w:lang w:val="en-US"/>
              </w:rPr>
              <w:t xml:space="preserve">-key </w:t>
            </w:r>
            <w:proofErr w:type="spellStart"/>
            <w:r>
              <w:rPr>
                <w:lang w:val="en-US"/>
              </w:rPr>
              <w:t>im</w:t>
            </w:r>
            <w:proofErr w:type="spellEnd"/>
            <w:r>
              <w:rPr>
                <w:lang w:val="en-US"/>
              </w:rPr>
              <w:t xml:space="preserve"> </w:t>
            </w:r>
            <w:proofErr w:type="spellStart"/>
            <w:r>
              <w:rPr>
                <w:lang w:val="en-US"/>
              </w:rPr>
              <w:t>Signaturblock</w:t>
            </w:r>
            <w:proofErr w:type="spellEnd"/>
          </w:p>
        </w:tc>
      </w:tr>
      <w:tr w:rsidR="00175530" w:rsidRPr="0052677E" w14:paraId="6119B197" w14:textId="77777777" w:rsidTr="0052677E">
        <w:trPr>
          <w:cantSplit/>
          <w:jc w:val="center"/>
        </w:trPr>
        <w:tc>
          <w:tcPr>
            <w:tcW w:w="2151" w:type="dxa"/>
          </w:tcPr>
          <w:p w14:paraId="41235BA3" w14:textId="77777777" w:rsidR="00175530" w:rsidRPr="00175530" w:rsidRDefault="00175530" w:rsidP="00313814">
            <w:pPr>
              <w:pStyle w:val="Property"/>
              <w:ind w:left="0"/>
              <w:rPr>
                <w:lang w:val="en-US"/>
              </w:rPr>
            </w:pPr>
            <w:r>
              <w:rPr>
                <w:lang w:val="en-US"/>
              </w:rPr>
              <w:t>.key.SIG_DATE</w:t>
            </w:r>
          </w:p>
        </w:tc>
        <w:tc>
          <w:tcPr>
            <w:tcW w:w="2239" w:type="dxa"/>
          </w:tcPr>
          <w:p w14:paraId="047F45CC" w14:textId="77777777" w:rsidR="00175530" w:rsidRPr="00175530" w:rsidRDefault="00175530" w:rsidP="0038188C">
            <w:pPr>
              <w:pStyle w:val="Value"/>
              <w:rPr>
                <w:lang w:val="en-US"/>
              </w:rPr>
            </w:pPr>
            <w:r>
              <w:rPr>
                <w:lang w:val="en-US"/>
              </w:rPr>
              <w:t>Datum/</w:t>
            </w:r>
            <w:proofErr w:type="spellStart"/>
            <w:r>
              <w:rPr>
                <w:lang w:val="en-US"/>
              </w:rPr>
              <w:t>Uhrzeit</w:t>
            </w:r>
            <w:proofErr w:type="spellEnd"/>
          </w:p>
        </w:tc>
        <w:tc>
          <w:tcPr>
            <w:tcW w:w="4682" w:type="dxa"/>
          </w:tcPr>
          <w:p w14:paraId="21A564D3" w14:textId="77777777" w:rsidR="00175530" w:rsidRPr="0052677E" w:rsidRDefault="0052677E" w:rsidP="0052677E">
            <w:pPr>
              <w:pStyle w:val="Beschreibung"/>
              <w:rPr>
                <w:lang w:val="de-DE"/>
              </w:rPr>
            </w:pPr>
            <w:r>
              <w:rPr>
                <w:lang w:val="de-DE"/>
              </w:rPr>
              <w:t>Signaturzeitpunkt-</w:t>
            </w:r>
            <w:proofErr w:type="spellStart"/>
            <w:r>
              <w:rPr>
                <w:lang w:val="de-DE"/>
              </w:rPr>
              <w:t>key</w:t>
            </w:r>
            <w:proofErr w:type="spellEnd"/>
            <w:r>
              <w:rPr>
                <w:lang w:val="de-DE"/>
              </w:rPr>
              <w:t xml:space="preserve"> im Signaturblock</w:t>
            </w:r>
          </w:p>
        </w:tc>
      </w:tr>
      <w:tr w:rsidR="0052677E" w:rsidRPr="0052677E" w14:paraId="1ADCEE1A" w14:textId="77777777" w:rsidTr="0052677E">
        <w:trPr>
          <w:cantSplit/>
          <w:jc w:val="center"/>
        </w:trPr>
        <w:tc>
          <w:tcPr>
            <w:tcW w:w="2151" w:type="dxa"/>
          </w:tcPr>
          <w:p w14:paraId="31BEDDE0" w14:textId="77777777" w:rsidR="0052677E" w:rsidRPr="0052677E" w:rsidRDefault="0052677E" w:rsidP="0052677E">
            <w:pPr>
              <w:pStyle w:val="Property"/>
              <w:ind w:left="0"/>
              <w:rPr>
                <w:lang w:val="de-DE"/>
              </w:rPr>
            </w:pPr>
            <w:r>
              <w:rPr>
                <w:lang w:val="de-DE"/>
              </w:rPr>
              <w:t>.key.SIG_ISSUER</w:t>
            </w:r>
          </w:p>
        </w:tc>
        <w:tc>
          <w:tcPr>
            <w:tcW w:w="2239" w:type="dxa"/>
          </w:tcPr>
          <w:p w14:paraId="0252A30F" w14:textId="77777777" w:rsidR="0052677E" w:rsidRPr="0052677E" w:rsidRDefault="0052677E" w:rsidP="0038188C">
            <w:pPr>
              <w:pStyle w:val="Value"/>
              <w:rPr>
                <w:lang w:val="de-DE"/>
              </w:rPr>
            </w:pPr>
            <w:r>
              <w:rPr>
                <w:lang w:val="de-DE"/>
              </w:rPr>
              <w:t>Aussteller-Zertifikat</w:t>
            </w:r>
          </w:p>
        </w:tc>
        <w:tc>
          <w:tcPr>
            <w:tcW w:w="4682" w:type="dxa"/>
          </w:tcPr>
          <w:p w14:paraId="37463145" w14:textId="77777777" w:rsidR="0052677E" w:rsidRPr="0052677E" w:rsidRDefault="0052677E" w:rsidP="0038188C">
            <w:pPr>
              <w:pStyle w:val="Beschreibung"/>
              <w:rPr>
                <w:lang w:val="de-DE"/>
              </w:rPr>
            </w:pPr>
            <w:r>
              <w:rPr>
                <w:lang w:val="de-DE"/>
              </w:rPr>
              <w:t>Ausstellerzertifikat-</w:t>
            </w:r>
            <w:proofErr w:type="spellStart"/>
            <w:r>
              <w:rPr>
                <w:lang w:val="de-DE"/>
              </w:rPr>
              <w:t>key</w:t>
            </w:r>
            <w:proofErr w:type="spellEnd"/>
            <w:r>
              <w:rPr>
                <w:lang w:val="de-DE"/>
              </w:rPr>
              <w:t xml:space="preserve"> im Signaturblock</w:t>
            </w:r>
          </w:p>
        </w:tc>
      </w:tr>
      <w:tr w:rsidR="0052677E" w:rsidRPr="0052677E" w14:paraId="67DA9C7E" w14:textId="77777777" w:rsidTr="0052677E">
        <w:trPr>
          <w:cantSplit/>
          <w:jc w:val="center"/>
        </w:trPr>
        <w:tc>
          <w:tcPr>
            <w:tcW w:w="2151" w:type="dxa"/>
          </w:tcPr>
          <w:p w14:paraId="28A7113F" w14:textId="77777777" w:rsidR="0052677E" w:rsidRDefault="0052677E" w:rsidP="0052677E">
            <w:pPr>
              <w:pStyle w:val="Property"/>
              <w:ind w:left="0"/>
              <w:rPr>
                <w:lang w:val="de-DE"/>
              </w:rPr>
            </w:pPr>
            <w:r>
              <w:rPr>
                <w:lang w:val="de-DE"/>
              </w:rPr>
              <w:t>.key.SIG_NUMBER</w:t>
            </w:r>
          </w:p>
        </w:tc>
        <w:tc>
          <w:tcPr>
            <w:tcW w:w="2239" w:type="dxa"/>
          </w:tcPr>
          <w:p w14:paraId="2C4D6166" w14:textId="77777777" w:rsidR="0052677E" w:rsidRDefault="0052677E" w:rsidP="0038188C">
            <w:pPr>
              <w:pStyle w:val="Value"/>
              <w:rPr>
                <w:lang w:val="de-DE"/>
              </w:rPr>
            </w:pPr>
            <w:r>
              <w:rPr>
                <w:lang w:val="de-DE"/>
              </w:rPr>
              <w:t>Seriennummer</w:t>
            </w:r>
          </w:p>
        </w:tc>
        <w:tc>
          <w:tcPr>
            <w:tcW w:w="4682" w:type="dxa"/>
          </w:tcPr>
          <w:p w14:paraId="2F9E52C8" w14:textId="77777777" w:rsidR="0052677E" w:rsidRDefault="0052677E" w:rsidP="0038188C">
            <w:pPr>
              <w:pStyle w:val="Beschreibung"/>
              <w:rPr>
                <w:lang w:val="de-DE"/>
              </w:rPr>
            </w:pPr>
            <w:r>
              <w:rPr>
                <w:lang w:val="de-DE"/>
              </w:rPr>
              <w:t>Seriennummer-</w:t>
            </w:r>
            <w:proofErr w:type="spellStart"/>
            <w:r>
              <w:rPr>
                <w:lang w:val="de-DE"/>
              </w:rPr>
              <w:t>key</w:t>
            </w:r>
            <w:proofErr w:type="spellEnd"/>
            <w:r>
              <w:rPr>
                <w:lang w:val="de-DE"/>
              </w:rPr>
              <w:t xml:space="preserve"> im Signaturblock</w:t>
            </w:r>
          </w:p>
        </w:tc>
      </w:tr>
      <w:tr w:rsidR="0052677E" w:rsidRPr="0052677E" w14:paraId="16252B62" w14:textId="77777777" w:rsidTr="0052677E">
        <w:trPr>
          <w:cantSplit/>
          <w:jc w:val="center"/>
        </w:trPr>
        <w:tc>
          <w:tcPr>
            <w:tcW w:w="2151" w:type="dxa"/>
          </w:tcPr>
          <w:p w14:paraId="48B285CF" w14:textId="77777777" w:rsidR="0052677E" w:rsidRDefault="0052677E" w:rsidP="0052677E">
            <w:pPr>
              <w:pStyle w:val="Property"/>
              <w:ind w:left="0"/>
              <w:rPr>
                <w:lang w:val="de-DE"/>
              </w:rPr>
            </w:pPr>
            <w:r>
              <w:rPr>
                <w:lang w:val="de-DE"/>
              </w:rPr>
              <w:t>.key.SIG_META</w:t>
            </w:r>
          </w:p>
        </w:tc>
        <w:tc>
          <w:tcPr>
            <w:tcW w:w="2239" w:type="dxa"/>
          </w:tcPr>
          <w:p w14:paraId="03C42F98" w14:textId="77777777" w:rsidR="0052677E" w:rsidRDefault="0052677E" w:rsidP="0038188C">
            <w:pPr>
              <w:pStyle w:val="Value"/>
              <w:rPr>
                <w:lang w:val="de-DE"/>
              </w:rPr>
            </w:pPr>
            <w:proofErr w:type="spellStart"/>
            <w:r>
              <w:rPr>
                <w:lang w:val="de-DE"/>
              </w:rPr>
              <w:t>Pruefinformation</w:t>
            </w:r>
            <w:proofErr w:type="spellEnd"/>
          </w:p>
        </w:tc>
        <w:tc>
          <w:tcPr>
            <w:tcW w:w="4682" w:type="dxa"/>
          </w:tcPr>
          <w:p w14:paraId="18628215" w14:textId="77777777" w:rsidR="0052677E" w:rsidRDefault="0052677E" w:rsidP="0038188C">
            <w:pPr>
              <w:pStyle w:val="Beschreibung"/>
              <w:rPr>
                <w:lang w:val="de-DE"/>
              </w:rPr>
            </w:pPr>
            <w:proofErr w:type="spellStart"/>
            <w:r>
              <w:rPr>
                <w:lang w:val="de-DE"/>
              </w:rPr>
              <w:t>Pruefinformation-key</w:t>
            </w:r>
            <w:proofErr w:type="spellEnd"/>
            <w:r>
              <w:rPr>
                <w:lang w:val="de-DE"/>
              </w:rPr>
              <w:t xml:space="preserve"> im Signaturblock</w:t>
            </w:r>
          </w:p>
        </w:tc>
      </w:tr>
      <w:tr w:rsidR="0052677E" w:rsidRPr="0052677E" w14:paraId="7BB9584B" w14:textId="77777777" w:rsidTr="0052677E">
        <w:trPr>
          <w:cantSplit/>
          <w:jc w:val="center"/>
        </w:trPr>
        <w:tc>
          <w:tcPr>
            <w:tcW w:w="2151" w:type="dxa"/>
          </w:tcPr>
          <w:p w14:paraId="2AFE1A95" w14:textId="77777777" w:rsidR="0052677E" w:rsidRDefault="0052677E" w:rsidP="0052677E">
            <w:pPr>
              <w:pStyle w:val="Property"/>
              <w:ind w:left="0"/>
              <w:rPr>
                <w:lang w:val="de-DE"/>
              </w:rPr>
            </w:pPr>
            <w:r>
              <w:rPr>
                <w:lang w:val="de-DE"/>
              </w:rPr>
              <w:t>.key.SIG_NOTE</w:t>
            </w:r>
          </w:p>
        </w:tc>
        <w:tc>
          <w:tcPr>
            <w:tcW w:w="2239" w:type="dxa"/>
          </w:tcPr>
          <w:p w14:paraId="714E80A5" w14:textId="77777777" w:rsidR="0052677E" w:rsidRDefault="0052677E" w:rsidP="0038188C">
            <w:pPr>
              <w:pStyle w:val="Value"/>
              <w:rPr>
                <w:lang w:val="de-DE"/>
              </w:rPr>
            </w:pPr>
            <w:r>
              <w:rPr>
                <w:lang w:val="de-DE"/>
              </w:rPr>
              <w:t>Hinweis</w:t>
            </w:r>
          </w:p>
        </w:tc>
        <w:tc>
          <w:tcPr>
            <w:tcW w:w="4682" w:type="dxa"/>
          </w:tcPr>
          <w:p w14:paraId="6BAA34D2" w14:textId="77777777" w:rsidR="0052677E" w:rsidRDefault="0052677E" w:rsidP="0038188C">
            <w:pPr>
              <w:pStyle w:val="Beschreibung"/>
              <w:rPr>
                <w:lang w:val="de-DE"/>
              </w:rPr>
            </w:pPr>
            <w:r>
              <w:rPr>
                <w:lang w:val="de-DE"/>
              </w:rPr>
              <w:t>Hinweis-</w:t>
            </w:r>
            <w:proofErr w:type="spellStart"/>
            <w:r>
              <w:rPr>
                <w:lang w:val="de-DE"/>
              </w:rPr>
              <w:t>key</w:t>
            </w:r>
            <w:proofErr w:type="spellEnd"/>
            <w:r>
              <w:rPr>
                <w:lang w:val="de-DE"/>
              </w:rPr>
              <w:t xml:space="preserve"> im Signaturblock</w:t>
            </w:r>
          </w:p>
        </w:tc>
      </w:tr>
      <w:tr w:rsidR="0052677E" w:rsidRPr="0052677E" w14:paraId="540320FE" w14:textId="77777777" w:rsidTr="0052677E">
        <w:trPr>
          <w:cantSplit/>
          <w:jc w:val="center"/>
        </w:trPr>
        <w:tc>
          <w:tcPr>
            <w:tcW w:w="2151" w:type="dxa"/>
          </w:tcPr>
          <w:p w14:paraId="107D26C4" w14:textId="77777777" w:rsidR="0052677E" w:rsidRDefault="0052677E" w:rsidP="0052677E">
            <w:pPr>
              <w:pStyle w:val="Property"/>
              <w:ind w:left="0"/>
              <w:rPr>
                <w:lang w:val="de-DE"/>
              </w:rPr>
            </w:pPr>
            <w:r>
              <w:rPr>
                <w:lang w:val="de-DE"/>
              </w:rPr>
              <w:t>.value.SIG_SUBJECT</w:t>
            </w:r>
          </w:p>
        </w:tc>
        <w:tc>
          <w:tcPr>
            <w:tcW w:w="2239" w:type="dxa"/>
          </w:tcPr>
          <w:p w14:paraId="2C44E7E0" w14:textId="77777777" w:rsidR="0052677E" w:rsidRPr="0052677E" w:rsidRDefault="0052677E" w:rsidP="0038188C">
            <w:pPr>
              <w:pStyle w:val="Value"/>
              <w:rPr>
                <w:lang w:val="en-US"/>
              </w:rPr>
            </w:pPr>
            <w:r w:rsidRPr="0052677E">
              <w:rPr>
                <w:lang w:val="en-US"/>
              </w:rPr>
              <w:t>${</w:t>
            </w:r>
            <w:proofErr w:type="spellStart"/>
            <w:proofErr w:type="gramStart"/>
            <w:r w:rsidRPr="0052677E">
              <w:rPr>
                <w:lang w:val="en-US"/>
              </w:rPr>
              <w:t>subject.T</w:t>
            </w:r>
            <w:proofErr w:type="spellEnd"/>
            <w:proofErr w:type="gramEnd"/>
            <w:r w:rsidRPr="0052677E">
              <w:rPr>
                <w:lang w:val="en-US"/>
              </w:rPr>
              <w:t xml:space="preserve"> != null ? (</w:t>
            </w:r>
            <w:proofErr w:type="spellStart"/>
            <w:proofErr w:type="gramStart"/>
            <w:r w:rsidRPr="0052677E">
              <w:rPr>
                <w:lang w:val="en-US"/>
              </w:rPr>
              <w:t>subject.T</w:t>
            </w:r>
            <w:proofErr w:type="spellEnd"/>
            <w:proofErr w:type="gramEnd"/>
            <w:r w:rsidRPr="0052677E">
              <w:rPr>
                <w:lang w:val="en-US"/>
              </w:rPr>
              <w:t xml:space="preserve"> + " ") : ""}${subject.CN}</w:t>
            </w:r>
          </w:p>
        </w:tc>
        <w:tc>
          <w:tcPr>
            <w:tcW w:w="4682" w:type="dxa"/>
          </w:tcPr>
          <w:p w14:paraId="6A803877" w14:textId="77777777" w:rsidR="0052677E" w:rsidRDefault="0052677E" w:rsidP="0038188C">
            <w:pPr>
              <w:pStyle w:val="Beschreibung"/>
              <w:rPr>
                <w:lang w:val="de-DE"/>
              </w:rPr>
            </w:pPr>
            <w:r>
              <w:rPr>
                <w:lang w:val="de-DE"/>
              </w:rPr>
              <w:t>dynamisch erzeugt aus Zertifikatsdaten, siehe unten.</w:t>
            </w:r>
          </w:p>
        </w:tc>
      </w:tr>
      <w:tr w:rsidR="0052677E" w:rsidRPr="0052677E" w14:paraId="7F486810" w14:textId="77777777" w:rsidTr="0052677E">
        <w:trPr>
          <w:cantSplit/>
          <w:jc w:val="center"/>
        </w:trPr>
        <w:tc>
          <w:tcPr>
            <w:tcW w:w="2151" w:type="dxa"/>
          </w:tcPr>
          <w:p w14:paraId="1715A278" w14:textId="77777777" w:rsidR="0052677E" w:rsidRDefault="0052677E" w:rsidP="0052677E">
            <w:pPr>
              <w:pStyle w:val="Property"/>
              <w:ind w:left="0"/>
              <w:rPr>
                <w:lang w:val="de-DE"/>
              </w:rPr>
            </w:pPr>
            <w:r>
              <w:rPr>
                <w:lang w:val="de-DE"/>
              </w:rPr>
              <w:t>.value.SIG_ISSUER</w:t>
            </w:r>
          </w:p>
        </w:tc>
        <w:tc>
          <w:tcPr>
            <w:tcW w:w="2239" w:type="dxa"/>
          </w:tcPr>
          <w:p w14:paraId="3406822D" w14:textId="77777777" w:rsidR="0052677E" w:rsidRPr="0052677E" w:rsidRDefault="0052677E" w:rsidP="0052677E">
            <w:pPr>
              <w:pStyle w:val="Value"/>
              <w:rPr>
                <w:lang w:val="en-US"/>
              </w:rPr>
            </w:pPr>
            <w:r w:rsidRPr="0052677E">
              <w:rPr>
                <w:lang w:val="en-US"/>
              </w:rPr>
              <w:t>${</w:t>
            </w:r>
            <w:proofErr w:type="spellStart"/>
            <w:proofErr w:type="gramStart"/>
            <w:r w:rsidRPr="0052677E">
              <w:rPr>
                <w:lang w:val="en-US"/>
              </w:rPr>
              <w:t>issuer.T</w:t>
            </w:r>
            <w:proofErr w:type="spellEnd"/>
            <w:proofErr w:type="gramEnd"/>
            <w:r w:rsidRPr="0052677E">
              <w:rPr>
                <w:lang w:val="en-US"/>
              </w:rPr>
              <w:t xml:space="preserve"> != null ? (</w:t>
            </w:r>
            <w:proofErr w:type="spellStart"/>
            <w:proofErr w:type="gramStart"/>
            <w:r w:rsidRPr="0052677E">
              <w:rPr>
                <w:lang w:val="en-US"/>
              </w:rPr>
              <w:t>issuer.T</w:t>
            </w:r>
            <w:proofErr w:type="spellEnd"/>
            <w:proofErr w:type="gramEnd"/>
            <w:r w:rsidRPr="0052677E">
              <w:rPr>
                <w:lang w:val="en-US"/>
              </w:rPr>
              <w:t xml:space="preserve"> + " ") : ""}${issuer.CN}</w:t>
            </w:r>
          </w:p>
        </w:tc>
        <w:tc>
          <w:tcPr>
            <w:tcW w:w="4682" w:type="dxa"/>
          </w:tcPr>
          <w:p w14:paraId="78BCD51B" w14:textId="77777777" w:rsidR="0052677E" w:rsidRDefault="0052677E" w:rsidP="0052677E">
            <w:pPr>
              <w:pStyle w:val="Beschreibung"/>
              <w:rPr>
                <w:lang w:val="de-DE"/>
              </w:rPr>
            </w:pPr>
            <w:r>
              <w:rPr>
                <w:lang w:val="de-DE"/>
              </w:rPr>
              <w:t>dynamisch erzeugt aus Zertifikatsdaten, siehe unten.</w:t>
            </w:r>
          </w:p>
        </w:tc>
      </w:tr>
      <w:tr w:rsidR="0052677E" w:rsidRPr="0052677E" w14:paraId="544CB6E3" w14:textId="77777777" w:rsidTr="0052677E">
        <w:trPr>
          <w:cantSplit/>
          <w:jc w:val="center"/>
        </w:trPr>
        <w:tc>
          <w:tcPr>
            <w:tcW w:w="2151" w:type="dxa"/>
          </w:tcPr>
          <w:p w14:paraId="17CD2660" w14:textId="77777777" w:rsidR="0052677E" w:rsidRDefault="0052677E" w:rsidP="0052677E">
            <w:pPr>
              <w:pStyle w:val="Property"/>
              <w:ind w:left="0"/>
              <w:rPr>
                <w:lang w:val="de-DE"/>
              </w:rPr>
            </w:pPr>
            <w:r w:rsidRPr="0052677E">
              <w:rPr>
                <w:lang w:val="de-DE"/>
              </w:rPr>
              <w:t>.value.SIG_NUMBER</w:t>
            </w:r>
          </w:p>
        </w:tc>
        <w:tc>
          <w:tcPr>
            <w:tcW w:w="2239" w:type="dxa"/>
          </w:tcPr>
          <w:p w14:paraId="3445EE64" w14:textId="77777777" w:rsidR="0052677E" w:rsidRDefault="0052677E" w:rsidP="0052677E">
            <w:pPr>
              <w:pStyle w:val="Value"/>
              <w:rPr>
                <w:lang w:val="de-DE"/>
              </w:rPr>
            </w:pPr>
            <w:r w:rsidRPr="0052677E">
              <w:rPr>
                <w:lang w:val="de-DE"/>
              </w:rPr>
              <w:t>${</w:t>
            </w:r>
            <w:proofErr w:type="spellStart"/>
            <w:r w:rsidRPr="0052677E">
              <w:rPr>
                <w:lang w:val="de-DE"/>
              </w:rPr>
              <w:t>sn</w:t>
            </w:r>
            <w:proofErr w:type="spellEnd"/>
            <w:r w:rsidRPr="0052677E">
              <w:rPr>
                <w:lang w:val="de-DE"/>
              </w:rPr>
              <w:t>}</w:t>
            </w:r>
          </w:p>
        </w:tc>
        <w:tc>
          <w:tcPr>
            <w:tcW w:w="4682" w:type="dxa"/>
          </w:tcPr>
          <w:p w14:paraId="79D75109" w14:textId="77777777" w:rsidR="0052677E" w:rsidRDefault="0052677E" w:rsidP="0052677E">
            <w:pPr>
              <w:pStyle w:val="Beschreibung"/>
              <w:rPr>
                <w:lang w:val="de-DE"/>
              </w:rPr>
            </w:pPr>
            <w:r>
              <w:rPr>
                <w:lang w:val="de-DE"/>
              </w:rPr>
              <w:t>dynamisch erzeugt aus Zertifikatsdaten, siehe unten.</w:t>
            </w:r>
          </w:p>
        </w:tc>
      </w:tr>
      <w:tr w:rsidR="0052677E" w:rsidRPr="0052677E" w14:paraId="5B1A59EF" w14:textId="77777777" w:rsidTr="0052677E">
        <w:trPr>
          <w:cantSplit/>
          <w:jc w:val="center"/>
        </w:trPr>
        <w:tc>
          <w:tcPr>
            <w:tcW w:w="2151" w:type="dxa"/>
          </w:tcPr>
          <w:p w14:paraId="1E10FC9B" w14:textId="77777777" w:rsidR="0052677E" w:rsidRPr="0052677E" w:rsidRDefault="0052677E" w:rsidP="0052677E">
            <w:pPr>
              <w:pStyle w:val="Property"/>
              <w:ind w:left="0"/>
              <w:rPr>
                <w:lang w:val="de-DE"/>
              </w:rPr>
            </w:pPr>
            <w:r w:rsidRPr="0052677E">
              <w:rPr>
                <w:lang w:val="de-DE"/>
              </w:rPr>
              <w:t>.value.SIG_META</w:t>
            </w:r>
          </w:p>
        </w:tc>
        <w:tc>
          <w:tcPr>
            <w:tcW w:w="2239" w:type="dxa"/>
          </w:tcPr>
          <w:p w14:paraId="0CB78D7E" w14:textId="77777777" w:rsidR="0052677E" w:rsidRPr="0052677E" w:rsidRDefault="0052677E" w:rsidP="0052677E">
            <w:pPr>
              <w:pStyle w:val="Value"/>
              <w:rPr>
                <w:lang w:val="de-DE"/>
              </w:rPr>
            </w:pPr>
            <w:r>
              <w:rPr>
                <w:lang w:val="de-DE"/>
              </w:rPr>
              <w:t>Verifikation unter</w:t>
            </w:r>
            <w:proofErr w:type="gramStart"/>
            <w:r>
              <w:rPr>
                <w:lang w:val="de-DE"/>
              </w:rPr>
              <w:t xml:space="preserve"> ….</w:t>
            </w:r>
            <w:proofErr w:type="gramEnd"/>
          </w:p>
        </w:tc>
        <w:tc>
          <w:tcPr>
            <w:tcW w:w="4682" w:type="dxa"/>
          </w:tcPr>
          <w:p w14:paraId="78BBE3AD" w14:textId="77777777" w:rsidR="0052677E" w:rsidRDefault="0052677E" w:rsidP="0052677E">
            <w:pPr>
              <w:pStyle w:val="Beschreibung"/>
              <w:rPr>
                <w:lang w:val="de-DE"/>
              </w:rPr>
            </w:pPr>
            <w:r>
              <w:rPr>
                <w:lang w:val="de-DE"/>
              </w:rPr>
              <w:t>Beliebiger Informationstext</w:t>
            </w:r>
          </w:p>
        </w:tc>
      </w:tr>
      <w:tr w:rsidR="0052677E" w:rsidRPr="0052677E" w14:paraId="606FA57F" w14:textId="77777777" w:rsidTr="0052677E">
        <w:trPr>
          <w:cantSplit/>
          <w:jc w:val="center"/>
        </w:trPr>
        <w:tc>
          <w:tcPr>
            <w:tcW w:w="2151" w:type="dxa"/>
          </w:tcPr>
          <w:p w14:paraId="1CF909DB" w14:textId="77777777" w:rsidR="0052677E" w:rsidRPr="0052677E" w:rsidRDefault="0052677E" w:rsidP="0052677E">
            <w:pPr>
              <w:pStyle w:val="Property"/>
              <w:ind w:left="0"/>
              <w:rPr>
                <w:lang w:val="de-DE"/>
              </w:rPr>
            </w:pPr>
            <w:r w:rsidRPr="0052677E">
              <w:rPr>
                <w:lang w:val="de-DE"/>
              </w:rPr>
              <w:t>.value.SIG_NOTE</w:t>
            </w:r>
          </w:p>
        </w:tc>
        <w:tc>
          <w:tcPr>
            <w:tcW w:w="2239" w:type="dxa"/>
          </w:tcPr>
          <w:p w14:paraId="18FBDCD8" w14:textId="77777777" w:rsidR="0052677E" w:rsidRDefault="0052677E" w:rsidP="0052677E">
            <w:pPr>
              <w:pStyle w:val="Value"/>
              <w:rPr>
                <w:lang w:val="de-DE"/>
              </w:rPr>
            </w:pPr>
            <w:proofErr w:type="spellStart"/>
            <w:r>
              <w:rPr>
                <w:lang w:val="de-DE"/>
              </w:rPr>
              <w:t>Equivalent</w:t>
            </w:r>
            <w:proofErr w:type="spellEnd"/>
            <w:r>
              <w:rPr>
                <w:lang w:val="de-DE"/>
              </w:rPr>
              <w:t xml:space="preserve"> zu </w:t>
            </w:r>
            <w:proofErr w:type="spellStart"/>
            <w:r>
              <w:rPr>
                <w:lang w:val="de-DE"/>
              </w:rPr>
              <w:t>hanschschr</w:t>
            </w:r>
            <w:proofErr w:type="spellEnd"/>
            <w:r>
              <w:rPr>
                <w:lang w:val="de-DE"/>
              </w:rPr>
              <w:t>. Signatur</w:t>
            </w:r>
          </w:p>
        </w:tc>
        <w:tc>
          <w:tcPr>
            <w:tcW w:w="4682" w:type="dxa"/>
          </w:tcPr>
          <w:p w14:paraId="11540C7C" w14:textId="77777777" w:rsidR="0052677E" w:rsidRDefault="0052677E" w:rsidP="0052677E">
            <w:pPr>
              <w:pStyle w:val="Beschreibung"/>
              <w:rPr>
                <w:lang w:val="de-DE"/>
              </w:rPr>
            </w:pPr>
            <w:r>
              <w:rPr>
                <w:lang w:val="de-DE"/>
              </w:rPr>
              <w:t>Beliebiger Hinweistext</w:t>
            </w:r>
          </w:p>
        </w:tc>
      </w:tr>
      <w:tr w:rsidR="0052677E" w:rsidRPr="0052677E" w14:paraId="009679F9" w14:textId="77777777" w:rsidTr="0052677E">
        <w:trPr>
          <w:cantSplit/>
          <w:jc w:val="center"/>
        </w:trPr>
        <w:tc>
          <w:tcPr>
            <w:tcW w:w="2151" w:type="dxa"/>
          </w:tcPr>
          <w:p w14:paraId="362CD8AC" w14:textId="77777777" w:rsidR="0052677E" w:rsidRPr="0052677E" w:rsidRDefault="0052677E" w:rsidP="0052677E">
            <w:pPr>
              <w:pStyle w:val="Property"/>
              <w:ind w:left="0"/>
              <w:rPr>
                <w:lang w:val="de-DE"/>
              </w:rPr>
            </w:pPr>
            <w:r>
              <w:rPr>
                <w:lang w:val="de-DE"/>
              </w:rPr>
              <w:t>.pos</w:t>
            </w:r>
          </w:p>
        </w:tc>
        <w:tc>
          <w:tcPr>
            <w:tcW w:w="2239" w:type="dxa"/>
          </w:tcPr>
          <w:p w14:paraId="718108A9" w14:textId="77777777" w:rsidR="0052677E" w:rsidRDefault="0052677E" w:rsidP="0052677E">
            <w:pPr>
              <w:pStyle w:val="Value"/>
              <w:rPr>
                <w:lang w:val="de-DE"/>
              </w:rPr>
            </w:pPr>
            <w:r w:rsidRPr="0052677E">
              <w:rPr>
                <w:lang w:val="de-DE"/>
              </w:rPr>
              <w:t>x:40.</w:t>
            </w:r>
            <w:proofErr w:type="gramStart"/>
            <w:r w:rsidRPr="0052677E">
              <w:rPr>
                <w:lang w:val="de-DE"/>
              </w:rPr>
              <w:t>0;y</w:t>
            </w:r>
            <w:proofErr w:type="gramEnd"/>
            <w:r w:rsidRPr="0052677E">
              <w:rPr>
                <w:lang w:val="de-DE"/>
              </w:rPr>
              <w:t>:800.0;w:400.0;f:80</w:t>
            </w:r>
          </w:p>
        </w:tc>
        <w:tc>
          <w:tcPr>
            <w:tcW w:w="4682" w:type="dxa"/>
          </w:tcPr>
          <w:p w14:paraId="7E3634DA" w14:textId="77777777" w:rsidR="0052677E" w:rsidRDefault="0052677E" w:rsidP="0052677E">
            <w:pPr>
              <w:pStyle w:val="Beschreibung"/>
              <w:rPr>
                <w:lang w:val="de-DE"/>
              </w:rPr>
            </w:pPr>
            <w:r>
              <w:rPr>
                <w:lang w:val="de-DE"/>
              </w:rPr>
              <w:t>Positionsstring gemäß PDF-AS Spezifikation zur Platzierung und Größe des Signaturblocks</w:t>
            </w:r>
          </w:p>
        </w:tc>
      </w:tr>
      <w:tr w:rsidR="00405FCB" w:rsidRPr="0052677E" w14:paraId="7C065BD3" w14:textId="77777777" w:rsidTr="0052677E">
        <w:trPr>
          <w:cantSplit/>
          <w:jc w:val="center"/>
        </w:trPr>
        <w:tc>
          <w:tcPr>
            <w:tcW w:w="2151" w:type="dxa"/>
          </w:tcPr>
          <w:p w14:paraId="27D1F2CA" w14:textId="77777777" w:rsidR="00405FCB" w:rsidRDefault="00405FCB" w:rsidP="0052677E">
            <w:pPr>
              <w:pStyle w:val="Property"/>
              <w:ind w:left="0"/>
              <w:rPr>
                <w:lang w:val="de-DE"/>
              </w:rPr>
            </w:pPr>
            <w:r w:rsidRPr="00405FCB">
              <w:rPr>
                <w:lang w:val="de-DE"/>
              </w:rPr>
              <w:lastRenderedPageBreak/>
              <w:t>.adobeSignReasonValue</w:t>
            </w:r>
          </w:p>
        </w:tc>
        <w:tc>
          <w:tcPr>
            <w:tcW w:w="2239" w:type="dxa"/>
          </w:tcPr>
          <w:p w14:paraId="3C5C051A" w14:textId="77777777" w:rsidR="00405FCB" w:rsidRPr="0052677E" w:rsidRDefault="007B1B89" w:rsidP="0052677E">
            <w:pPr>
              <w:pStyle w:val="Value"/>
              <w:rPr>
                <w:lang w:val="de-DE"/>
              </w:rPr>
            </w:pPr>
            <w:proofErr w:type="spellStart"/>
            <w:r w:rsidRPr="007B1B89">
              <w:rPr>
                <w:lang w:val="de-DE"/>
              </w:rPr>
              <w:t>Signaturpruefung</w:t>
            </w:r>
            <w:proofErr w:type="spellEnd"/>
            <w:r w:rsidRPr="007B1B89">
              <w:rPr>
                <w:lang w:val="de-DE"/>
              </w:rPr>
              <w:t xml:space="preserve"> unte</w:t>
            </w:r>
            <w:r>
              <w:rPr>
                <w:lang w:val="de-DE"/>
              </w:rPr>
              <w:t>r…</w:t>
            </w:r>
          </w:p>
        </w:tc>
        <w:tc>
          <w:tcPr>
            <w:tcW w:w="4682" w:type="dxa"/>
          </w:tcPr>
          <w:p w14:paraId="313C93FF" w14:textId="77777777" w:rsidR="00405FCB" w:rsidRDefault="007B1B89" w:rsidP="0052677E">
            <w:pPr>
              <w:pStyle w:val="Beschreibung"/>
              <w:rPr>
                <w:lang w:val="de-DE"/>
              </w:rPr>
            </w:pPr>
            <w:r w:rsidRPr="007B1B89">
              <w:rPr>
                <w:lang w:val="de-DE"/>
              </w:rPr>
              <w:t>Text, der im Adobe Reader unter "</w:t>
            </w:r>
            <w:proofErr w:type="spellStart"/>
            <w:r w:rsidRPr="007B1B89">
              <w:rPr>
                <w:lang w:val="de-DE"/>
              </w:rPr>
              <w:t>Reason</w:t>
            </w:r>
            <w:proofErr w:type="spellEnd"/>
            <w:r w:rsidRPr="007B1B89">
              <w:rPr>
                <w:lang w:val="de-DE"/>
              </w:rPr>
              <w:t>" angezeigt wird.</w:t>
            </w:r>
          </w:p>
        </w:tc>
      </w:tr>
      <w:tr w:rsidR="007B1B89" w:rsidRPr="0052677E" w14:paraId="785DEA07" w14:textId="77777777" w:rsidTr="0052677E">
        <w:trPr>
          <w:cantSplit/>
          <w:jc w:val="center"/>
        </w:trPr>
        <w:tc>
          <w:tcPr>
            <w:tcW w:w="2151" w:type="dxa"/>
          </w:tcPr>
          <w:p w14:paraId="1AFDA4B7" w14:textId="77777777" w:rsidR="007B1B89" w:rsidRPr="00405FCB" w:rsidRDefault="007B1B89" w:rsidP="0052677E">
            <w:pPr>
              <w:pStyle w:val="Property"/>
              <w:ind w:left="0"/>
              <w:rPr>
                <w:lang w:val="de-DE"/>
              </w:rPr>
            </w:pPr>
            <w:r w:rsidRPr="007B1B89">
              <w:rPr>
                <w:lang w:val="de-DE"/>
              </w:rPr>
              <w:t>.adobeSignFieldValue</w:t>
            </w:r>
          </w:p>
        </w:tc>
        <w:tc>
          <w:tcPr>
            <w:tcW w:w="2239" w:type="dxa"/>
          </w:tcPr>
          <w:p w14:paraId="0FA4CC16" w14:textId="77777777" w:rsidR="007B1B89" w:rsidRPr="0052677E" w:rsidRDefault="007B1B89" w:rsidP="0052677E">
            <w:pPr>
              <w:pStyle w:val="Value"/>
              <w:rPr>
                <w:lang w:val="de-DE"/>
              </w:rPr>
            </w:pPr>
            <w:r w:rsidRPr="007B1B89">
              <w:rPr>
                <w:lang w:val="de-DE"/>
              </w:rPr>
              <w:t>PDF-AS Signatur</w:t>
            </w:r>
          </w:p>
        </w:tc>
        <w:tc>
          <w:tcPr>
            <w:tcW w:w="4682" w:type="dxa"/>
          </w:tcPr>
          <w:p w14:paraId="40362608" w14:textId="77777777" w:rsidR="007B1B89" w:rsidRDefault="007B1B89" w:rsidP="0052677E">
            <w:pPr>
              <w:pStyle w:val="Beschreibung"/>
              <w:rPr>
                <w:lang w:val="de-DE"/>
              </w:rPr>
            </w:pPr>
            <w:r>
              <w:rPr>
                <w:lang w:val="de-DE"/>
              </w:rPr>
              <w:t xml:space="preserve">Alternativer Text für den Signaturblock welcher </w:t>
            </w:r>
            <w:proofErr w:type="spellStart"/>
            <w:r>
              <w:rPr>
                <w:lang w:val="de-DE"/>
              </w:rPr>
              <w:t>z.b.</w:t>
            </w:r>
            <w:proofErr w:type="spellEnd"/>
            <w:r>
              <w:rPr>
                <w:lang w:val="de-DE"/>
              </w:rPr>
              <w:t xml:space="preserve"> von </w:t>
            </w:r>
            <w:proofErr w:type="spellStart"/>
            <w:r>
              <w:rPr>
                <w:lang w:val="de-DE"/>
              </w:rPr>
              <w:t>Screenreadern</w:t>
            </w:r>
            <w:proofErr w:type="spellEnd"/>
            <w:r>
              <w:rPr>
                <w:lang w:val="de-DE"/>
              </w:rPr>
              <w:t xml:space="preserve"> verwendet wird.</w:t>
            </w:r>
          </w:p>
        </w:tc>
      </w:tr>
      <w:tr w:rsidR="007B1B89" w:rsidRPr="0052677E" w14:paraId="6C0F30D6" w14:textId="77777777" w:rsidTr="0052677E">
        <w:trPr>
          <w:cantSplit/>
          <w:jc w:val="center"/>
        </w:trPr>
        <w:tc>
          <w:tcPr>
            <w:tcW w:w="2151" w:type="dxa"/>
          </w:tcPr>
          <w:p w14:paraId="45E808AD" w14:textId="77777777" w:rsidR="007B1B89" w:rsidRPr="007B1B89" w:rsidRDefault="007B1B89" w:rsidP="0052677E">
            <w:pPr>
              <w:pStyle w:val="Property"/>
              <w:ind w:left="0"/>
              <w:rPr>
                <w:lang w:val="de-DE"/>
              </w:rPr>
            </w:pPr>
            <w:r w:rsidRPr="007B1B89">
              <w:rPr>
                <w:lang w:val="de-DE"/>
              </w:rPr>
              <w:t>.sigLogoAltText</w:t>
            </w:r>
          </w:p>
        </w:tc>
        <w:tc>
          <w:tcPr>
            <w:tcW w:w="2239" w:type="dxa"/>
          </w:tcPr>
          <w:p w14:paraId="71A1B1AE" w14:textId="77777777" w:rsidR="007B1B89" w:rsidRPr="007B1B89" w:rsidRDefault="007B1B89" w:rsidP="0052677E">
            <w:pPr>
              <w:pStyle w:val="Value"/>
              <w:rPr>
                <w:lang w:val="de-DE"/>
              </w:rPr>
            </w:pPr>
            <w:r>
              <w:rPr>
                <w:lang w:val="de-DE"/>
              </w:rPr>
              <w:t>Bildmarke</w:t>
            </w:r>
          </w:p>
        </w:tc>
        <w:tc>
          <w:tcPr>
            <w:tcW w:w="4682" w:type="dxa"/>
          </w:tcPr>
          <w:p w14:paraId="632A626F" w14:textId="77777777" w:rsidR="007B1B89" w:rsidRDefault="007B1B89" w:rsidP="0052677E">
            <w:pPr>
              <w:pStyle w:val="Beschreibung"/>
              <w:rPr>
                <w:lang w:val="de-DE"/>
              </w:rPr>
            </w:pPr>
            <w:r>
              <w:rPr>
                <w:lang w:val="de-DE"/>
              </w:rPr>
              <w:t>Alternative Text für das Logo im Signaturblock</w:t>
            </w:r>
          </w:p>
        </w:tc>
      </w:tr>
      <w:tr w:rsidR="007B1B89" w:rsidRPr="007B1B89" w14:paraId="4908A021" w14:textId="77777777" w:rsidTr="0052677E">
        <w:trPr>
          <w:cantSplit/>
          <w:jc w:val="center"/>
        </w:trPr>
        <w:tc>
          <w:tcPr>
            <w:tcW w:w="2151" w:type="dxa"/>
          </w:tcPr>
          <w:p w14:paraId="1DD16CE4" w14:textId="77777777" w:rsidR="007B1B89" w:rsidRPr="007B1B89" w:rsidRDefault="007B1B89" w:rsidP="0052677E">
            <w:pPr>
              <w:pStyle w:val="Property"/>
              <w:ind w:left="0"/>
              <w:rPr>
                <w:lang w:val="de-DE"/>
              </w:rPr>
            </w:pPr>
            <w:r w:rsidRPr="007B1B89">
              <w:rPr>
                <w:lang w:val="de-DE"/>
              </w:rPr>
              <w:t>.value.SIG_LABEL</w:t>
            </w:r>
          </w:p>
        </w:tc>
        <w:tc>
          <w:tcPr>
            <w:tcW w:w="2239" w:type="dxa"/>
          </w:tcPr>
          <w:p w14:paraId="064B3715" w14:textId="77777777" w:rsidR="007B1B89" w:rsidRPr="007B1B89" w:rsidRDefault="007B1B89" w:rsidP="0052677E">
            <w:pPr>
              <w:pStyle w:val="Value"/>
              <w:rPr>
                <w:lang w:val="en-US"/>
              </w:rPr>
            </w:pPr>
            <w:r w:rsidRPr="007B1B89">
              <w:rPr>
                <w:lang w:val="en-US"/>
              </w:rPr>
              <w:t>./images/signatur-logo_de.png</w:t>
            </w:r>
          </w:p>
        </w:tc>
        <w:tc>
          <w:tcPr>
            <w:tcW w:w="4682" w:type="dxa"/>
          </w:tcPr>
          <w:p w14:paraId="0E8CC25A" w14:textId="77777777" w:rsidR="007B1B89" w:rsidRPr="007B1B89" w:rsidRDefault="007B1B89" w:rsidP="0052677E">
            <w:pPr>
              <w:pStyle w:val="Beschreibung"/>
              <w:rPr>
                <w:lang w:val="en-US"/>
              </w:rPr>
            </w:pPr>
            <w:r>
              <w:rPr>
                <w:lang w:val="en-US"/>
              </w:rPr>
              <w:t xml:space="preserve">Link </w:t>
            </w:r>
            <w:proofErr w:type="spellStart"/>
            <w:r>
              <w:rPr>
                <w:lang w:val="en-US"/>
              </w:rPr>
              <w:t>zum</w:t>
            </w:r>
            <w:proofErr w:type="spellEnd"/>
            <w:r>
              <w:rPr>
                <w:lang w:val="en-US"/>
              </w:rPr>
              <w:t xml:space="preserve"> </w:t>
            </w:r>
            <w:proofErr w:type="spellStart"/>
            <w:r>
              <w:rPr>
                <w:lang w:val="en-US"/>
              </w:rPr>
              <w:t>Signaturlogo</w:t>
            </w:r>
            <w:proofErr w:type="spellEnd"/>
            <w:r>
              <w:rPr>
                <w:lang w:val="en-US"/>
              </w:rPr>
              <w:t xml:space="preserve">. </w:t>
            </w:r>
          </w:p>
        </w:tc>
      </w:tr>
    </w:tbl>
    <w:p w14:paraId="3BB6FCD4" w14:textId="22053CCC" w:rsidR="00313814" w:rsidRDefault="001F734F" w:rsidP="00835D6C">
      <w:r>
        <w:br/>
      </w:r>
      <w:r w:rsidR="00313814">
        <w:t>Zusätzlich zu den dynamischen Werten aus den Zertifikatsdaten können selbstdefinierte Parameter im Zuge der Signaturerstellung an PDF-AS übergeben werden. Auf diese Parameter kann im Signaturblock mittels ${</w:t>
      </w:r>
      <w:proofErr w:type="spellStart"/>
      <w:r w:rsidR="00313814">
        <w:t>sbp.xyz</w:t>
      </w:r>
      <w:proofErr w:type="spellEnd"/>
      <w:r w:rsidR="00313814">
        <w:t>} zugegriffen werden. Dabei handelt es sich bei „</w:t>
      </w:r>
      <w:proofErr w:type="spellStart"/>
      <w:r w:rsidR="00313814">
        <w:t>sbp</w:t>
      </w:r>
      <w:proofErr w:type="spellEnd"/>
      <w:r w:rsidR="00313814">
        <w:t>“ um eine Konstante und bei „</w:t>
      </w:r>
      <w:proofErr w:type="spellStart"/>
      <w:r w:rsidR="00313814">
        <w:t>xyz</w:t>
      </w:r>
      <w:proofErr w:type="spellEnd"/>
      <w:r w:rsidR="00313814">
        <w:t>“ um einen frei</w:t>
      </w:r>
      <w:r w:rsidR="00313814">
        <w:rPr>
          <w:rStyle w:val="FootnoteReference"/>
        </w:rPr>
        <w:footnoteReference w:id="1"/>
      </w:r>
      <w:r w:rsidR="00313814">
        <w:t xml:space="preserve"> wählbaren Key. </w:t>
      </w:r>
    </w:p>
    <w:p w14:paraId="6AF3FCFC" w14:textId="37C5D632" w:rsidR="00A57031" w:rsidRDefault="00313814" w:rsidP="00835D6C">
      <w:r>
        <w:t>N</w:t>
      </w:r>
      <w:r w:rsidR="001F734F">
        <w:t>ach dem nun der Inhalt der Ta</w:t>
      </w:r>
      <w:r w:rsidR="00A57031">
        <w:t xml:space="preserve">belle definiert wurde, wird im Folgenden </w:t>
      </w:r>
      <w:r w:rsidR="00F84564">
        <w:t xml:space="preserve">der Aufbau der Tabelle bzw. die Werte der Tabelle </w:t>
      </w:r>
      <w:r w:rsidR="001F734F">
        <w:t>definiert.</w:t>
      </w:r>
      <w:r w:rsidR="00071CDB">
        <w:t xml:space="preserve"> &lt;</w:t>
      </w:r>
      <w:proofErr w:type="spellStart"/>
      <w:r w:rsidR="00071CDB">
        <w:t>TableName</w:t>
      </w:r>
      <w:proofErr w:type="spellEnd"/>
      <w:r w:rsidR="00071CDB">
        <w:t xml:space="preserve">&gt; wird dabei durch den eigentlichen Tabellennamen, </w:t>
      </w:r>
      <w:proofErr w:type="spellStart"/>
      <w:r w:rsidR="00071CDB">
        <w:t>zb</w:t>
      </w:r>
      <w:proofErr w:type="spellEnd"/>
      <w:r w:rsidR="00071CDB">
        <w:t xml:space="preserve"> </w:t>
      </w:r>
      <w:proofErr w:type="spellStart"/>
      <w:r w:rsidR="00071CDB">
        <w:t>main</w:t>
      </w:r>
      <w:proofErr w:type="spellEnd"/>
      <w:r w:rsidR="00071CDB">
        <w:t>, ersetzt.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1F734F" w:rsidRPr="00E746B5" w14:paraId="673B220C" w14:textId="77777777" w:rsidTr="00313814">
        <w:trPr>
          <w:cantSplit/>
          <w:tblHeader/>
          <w:jc w:val="center"/>
        </w:trPr>
        <w:tc>
          <w:tcPr>
            <w:tcW w:w="2151" w:type="dxa"/>
            <w:shd w:val="clear" w:color="auto" w:fill="000000"/>
          </w:tcPr>
          <w:p w14:paraId="2D3D3813" w14:textId="77777777" w:rsidR="001F734F" w:rsidRPr="00E746B5" w:rsidRDefault="001F734F" w:rsidP="00313814">
            <w:pPr>
              <w:pStyle w:val="Tabellen"/>
              <w:spacing w:before="60" w:after="60" w:line="240" w:lineRule="auto"/>
              <w:rPr>
                <w:color w:val="FFFFFF" w:themeColor="background1"/>
              </w:rPr>
            </w:pPr>
            <w:r w:rsidRPr="00E746B5">
              <w:rPr>
                <w:color w:val="FFFFFF" w:themeColor="background1"/>
              </w:rPr>
              <w:t>Name</w:t>
            </w:r>
          </w:p>
        </w:tc>
        <w:tc>
          <w:tcPr>
            <w:tcW w:w="2239" w:type="dxa"/>
            <w:shd w:val="clear" w:color="auto" w:fill="000000"/>
          </w:tcPr>
          <w:p w14:paraId="209CF35E" w14:textId="77777777" w:rsidR="001F734F" w:rsidRDefault="001F734F" w:rsidP="00313814">
            <w:pPr>
              <w:pStyle w:val="Tabellen"/>
              <w:spacing w:before="60" w:after="60" w:line="240" w:lineRule="auto"/>
              <w:rPr>
                <w:color w:val="FFFFFF" w:themeColor="background1"/>
              </w:rPr>
            </w:pPr>
            <w:r>
              <w:rPr>
                <w:color w:val="FFFFFF" w:themeColor="background1"/>
              </w:rPr>
              <w:t xml:space="preserve">Mögliche Werte </w:t>
            </w:r>
          </w:p>
          <w:p w14:paraId="4031150C" w14:textId="77777777" w:rsidR="001F734F" w:rsidRPr="00E746B5" w:rsidRDefault="001F734F" w:rsidP="00313814">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14:paraId="3601342B" w14:textId="77777777" w:rsidR="001F734F" w:rsidRPr="00E746B5" w:rsidRDefault="001F734F" w:rsidP="00313814">
            <w:pPr>
              <w:pStyle w:val="Tabellen"/>
              <w:spacing w:before="60" w:after="60" w:line="240" w:lineRule="auto"/>
              <w:rPr>
                <w:color w:val="FFFFFF" w:themeColor="background1"/>
              </w:rPr>
            </w:pPr>
            <w:r w:rsidRPr="00E746B5">
              <w:rPr>
                <w:color w:val="FFFFFF" w:themeColor="background1"/>
              </w:rPr>
              <w:t>Beschreibung</w:t>
            </w:r>
          </w:p>
        </w:tc>
      </w:tr>
      <w:tr w:rsidR="001F734F" w:rsidRPr="00175530" w14:paraId="4F07F0FC" w14:textId="77777777" w:rsidTr="00313814">
        <w:trPr>
          <w:cantSplit/>
          <w:jc w:val="center"/>
        </w:trPr>
        <w:tc>
          <w:tcPr>
            <w:tcW w:w="2151" w:type="dxa"/>
          </w:tcPr>
          <w:p w14:paraId="62960AB0" w14:textId="77777777" w:rsidR="001F734F" w:rsidRDefault="001F734F" w:rsidP="00A57031">
            <w:pPr>
              <w:pStyle w:val="Property"/>
            </w:pPr>
            <w:r w:rsidRPr="001F734F">
              <w:t>.table.</w:t>
            </w:r>
            <w:r w:rsidR="00071CDB">
              <w:t>&lt;TableName&gt;</w:t>
            </w:r>
            <w:r w:rsidRPr="001F734F">
              <w:t>.</w:t>
            </w:r>
            <w:r w:rsidR="00A57031">
              <w:t>&lt;n&gt;</w:t>
            </w:r>
          </w:p>
        </w:tc>
        <w:tc>
          <w:tcPr>
            <w:tcW w:w="2239" w:type="dxa"/>
          </w:tcPr>
          <w:p w14:paraId="3124E418" w14:textId="77777777" w:rsidR="001F734F" w:rsidRPr="00A57031" w:rsidRDefault="00A57031" w:rsidP="00313814">
            <w:pPr>
              <w:pStyle w:val="Value"/>
              <w:rPr>
                <w:lang w:val="de-DE"/>
              </w:rPr>
            </w:pPr>
            <w:proofErr w:type="spellStart"/>
            <w:r>
              <w:rPr>
                <w:lang w:val="de-DE"/>
              </w:rPr>
              <w:t>SIG_LABEL-i|TABLE-info</w:t>
            </w:r>
            <w:proofErr w:type="spellEnd"/>
            <w:r>
              <w:rPr>
                <w:lang w:val="de-DE"/>
              </w:rPr>
              <w:t xml:space="preserve"> (Erklärung siehe unten)</w:t>
            </w:r>
          </w:p>
        </w:tc>
        <w:tc>
          <w:tcPr>
            <w:tcW w:w="4682" w:type="dxa"/>
          </w:tcPr>
          <w:p w14:paraId="6F4F449B" w14:textId="77777777" w:rsidR="001F734F" w:rsidRPr="00175530" w:rsidRDefault="00A57031" w:rsidP="00313814">
            <w:pPr>
              <w:pStyle w:val="Beschreibung"/>
              <w:rPr>
                <w:lang w:val="de-DE"/>
              </w:rPr>
            </w:pPr>
            <w:r>
              <w:rPr>
                <w:lang w:val="de-DE"/>
              </w:rPr>
              <w:t>Definiert den Inhalt der n-</w:t>
            </w:r>
            <w:proofErr w:type="spellStart"/>
            <w:r>
              <w:rPr>
                <w:lang w:val="de-DE"/>
              </w:rPr>
              <w:t>ten</w:t>
            </w:r>
            <w:proofErr w:type="spellEnd"/>
            <w:r>
              <w:rPr>
                <w:lang w:val="de-DE"/>
              </w:rPr>
              <w:t xml:space="preserve"> Zeile im Signaturblock. </w:t>
            </w:r>
          </w:p>
        </w:tc>
      </w:tr>
      <w:tr w:rsidR="00A57031" w:rsidRPr="00175530" w14:paraId="0B663FA5" w14:textId="77777777" w:rsidTr="00313814">
        <w:trPr>
          <w:cantSplit/>
          <w:jc w:val="center"/>
        </w:trPr>
        <w:tc>
          <w:tcPr>
            <w:tcW w:w="2151" w:type="dxa"/>
          </w:tcPr>
          <w:p w14:paraId="7EB4C4FE" w14:textId="77777777" w:rsidR="00A57031" w:rsidRPr="001F734F" w:rsidRDefault="00A57031" w:rsidP="00A57031">
            <w:pPr>
              <w:pStyle w:val="Property"/>
            </w:pPr>
            <w:r>
              <w:t>.table.</w:t>
            </w:r>
            <w:r w:rsidR="00071CDB">
              <w:t>&lt;TableName&gt;</w:t>
            </w:r>
            <w:r>
              <w:t>.ColsWidth</w:t>
            </w:r>
          </w:p>
        </w:tc>
        <w:tc>
          <w:tcPr>
            <w:tcW w:w="2239" w:type="dxa"/>
          </w:tcPr>
          <w:p w14:paraId="77F62F1E" w14:textId="77777777" w:rsidR="00A57031" w:rsidRDefault="00A57031" w:rsidP="00313814">
            <w:pPr>
              <w:pStyle w:val="Value"/>
              <w:rPr>
                <w:lang w:val="de-DE"/>
              </w:rPr>
            </w:pPr>
            <w:r>
              <w:rPr>
                <w:lang w:val="de-DE"/>
              </w:rPr>
              <w:t>1 6</w:t>
            </w:r>
          </w:p>
        </w:tc>
        <w:tc>
          <w:tcPr>
            <w:tcW w:w="4682" w:type="dxa"/>
          </w:tcPr>
          <w:p w14:paraId="3A7A9300" w14:textId="77777777" w:rsidR="00A57031" w:rsidRDefault="00A57031" w:rsidP="00313814">
            <w:pPr>
              <w:pStyle w:val="Beschreibung"/>
              <w:rPr>
                <w:lang w:val="de-DE"/>
              </w:rPr>
            </w:pPr>
            <w:r>
              <w:rPr>
                <w:lang w:val="de-DE"/>
              </w:rPr>
              <w:t>Spalten-breite im Verhältnis 1:6</w:t>
            </w:r>
          </w:p>
        </w:tc>
      </w:tr>
      <w:tr w:rsidR="00A57031" w:rsidRPr="00175530" w14:paraId="573B2944" w14:textId="77777777" w:rsidTr="00313814">
        <w:trPr>
          <w:cantSplit/>
          <w:jc w:val="center"/>
        </w:trPr>
        <w:tc>
          <w:tcPr>
            <w:tcW w:w="2151" w:type="dxa"/>
          </w:tcPr>
          <w:p w14:paraId="6CA44BD8" w14:textId="77777777" w:rsidR="00A57031" w:rsidRDefault="00A57031" w:rsidP="00A57031">
            <w:pPr>
              <w:pStyle w:val="Property"/>
            </w:pPr>
            <w:r w:rsidRPr="00A57031">
              <w:t>.table.</w:t>
            </w:r>
            <w:r w:rsidR="00071CDB">
              <w:t>&lt;TableName&gt;</w:t>
            </w:r>
            <w:r w:rsidRPr="00A57031">
              <w:t>.Style.bgcolor</w:t>
            </w:r>
          </w:p>
        </w:tc>
        <w:tc>
          <w:tcPr>
            <w:tcW w:w="2239" w:type="dxa"/>
          </w:tcPr>
          <w:p w14:paraId="75FE926E" w14:textId="77777777" w:rsidR="00A57031" w:rsidRDefault="00A57031" w:rsidP="00313814">
            <w:pPr>
              <w:pStyle w:val="Value"/>
              <w:rPr>
                <w:lang w:val="de-DE"/>
              </w:rPr>
            </w:pPr>
            <w:r>
              <w:rPr>
                <w:lang w:val="de-DE"/>
              </w:rPr>
              <w:t>255 255 255</w:t>
            </w:r>
          </w:p>
        </w:tc>
        <w:tc>
          <w:tcPr>
            <w:tcW w:w="4682" w:type="dxa"/>
          </w:tcPr>
          <w:p w14:paraId="424474A1" w14:textId="77777777" w:rsidR="00A57031" w:rsidRDefault="00A57031" w:rsidP="00313814">
            <w:pPr>
              <w:pStyle w:val="Beschreibung"/>
              <w:rPr>
                <w:lang w:val="de-DE"/>
              </w:rPr>
            </w:pPr>
            <w:r>
              <w:rPr>
                <w:lang w:val="de-DE"/>
              </w:rPr>
              <w:t>RGB Hintergrundfarbe</w:t>
            </w:r>
          </w:p>
        </w:tc>
      </w:tr>
      <w:tr w:rsidR="00A57031" w:rsidRPr="00175530" w14:paraId="3D06B126" w14:textId="77777777" w:rsidTr="00313814">
        <w:trPr>
          <w:cantSplit/>
          <w:jc w:val="center"/>
        </w:trPr>
        <w:tc>
          <w:tcPr>
            <w:tcW w:w="2151" w:type="dxa"/>
          </w:tcPr>
          <w:p w14:paraId="13AAFB4F" w14:textId="77777777" w:rsidR="00A57031" w:rsidRPr="00A57031" w:rsidRDefault="00A57031" w:rsidP="00A57031">
            <w:pPr>
              <w:pStyle w:val="Property"/>
            </w:pPr>
            <w:r w:rsidRPr="00A57031">
              <w:t>.table.</w:t>
            </w:r>
            <w:r w:rsidR="00071CDB">
              <w:t>&lt;TableName&gt;</w:t>
            </w:r>
            <w:r w:rsidRPr="00A57031">
              <w:t>.Style.padding</w:t>
            </w:r>
          </w:p>
        </w:tc>
        <w:tc>
          <w:tcPr>
            <w:tcW w:w="2239" w:type="dxa"/>
          </w:tcPr>
          <w:p w14:paraId="2177C4DE" w14:textId="77777777" w:rsidR="00A57031" w:rsidRDefault="00A57031" w:rsidP="00313814">
            <w:pPr>
              <w:pStyle w:val="Value"/>
              <w:rPr>
                <w:lang w:val="de-DE"/>
              </w:rPr>
            </w:pPr>
            <w:r>
              <w:rPr>
                <w:lang w:val="de-DE"/>
              </w:rPr>
              <w:t>4</w:t>
            </w:r>
          </w:p>
        </w:tc>
        <w:tc>
          <w:tcPr>
            <w:tcW w:w="4682" w:type="dxa"/>
          </w:tcPr>
          <w:p w14:paraId="0AC830D9" w14:textId="77777777" w:rsidR="00A57031" w:rsidRDefault="00A57031" w:rsidP="00071CDB">
            <w:pPr>
              <w:pStyle w:val="Beschreibung"/>
              <w:rPr>
                <w:lang w:val="de-DE"/>
              </w:rPr>
            </w:pPr>
            <w:proofErr w:type="spellStart"/>
            <w:r>
              <w:rPr>
                <w:lang w:val="de-DE"/>
              </w:rPr>
              <w:t>Padding</w:t>
            </w:r>
            <w:proofErr w:type="spellEnd"/>
            <w:r>
              <w:rPr>
                <w:lang w:val="de-DE"/>
              </w:rPr>
              <w:t xml:space="preserve"> in der </w:t>
            </w:r>
            <w:r w:rsidR="00071CDB">
              <w:rPr>
                <w:lang w:val="de-DE"/>
              </w:rPr>
              <w:t>Tabelle</w:t>
            </w:r>
          </w:p>
        </w:tc>
      </w:tr>
      <w:tr w:rsidR="00A57031" w:rsidRPr="00175530" w14:paraId="47FEC5BC" w14:textId="77777777" w:rsidTr="00313814">
        <w:trPr>
          <w:cantSplit/>
          <w:jc w:val="center"/>
        </w:trPr>
        <w:tc>
          <w:tcPr>
            <w:tcW w:w="2151" w:type="dxa"/>
          </w:tcPr>
          <w:p w14:paraId="44C6E11C" w14:textId="77777777" w:rsidR="00A57031" w:rsidRPr="00A57031" w:rsidRDefault="00A57031" w:rsidP="00A57031">
            <w:pPr>
              <w:pStyle w:val="Property"/>
            </w:pPr>
            <w:r>
              <w:t>.table.</w:t>
            </w:r>
            <w:r w:rsidR="00071CDB">
              <w:t>&lt;TableName&gt;</w:t>
            </w:r>
            <w:r>
              <w:t>.Style.border</w:t>
            </w:r>
          </w:p>
        </w:tc>
        <w:tc>
          <w:tcPr>
            <w:tcW w:w="2239" w:type="dxa"/>
          </w:tcPr>
          <w:p w14:paraId="1CB6D500" w14:textId="77777777" w:rsidR="00A57031" w:rsidRDefault="00A57031" w:rsidP="00313814">
            <w:pPr>
              <w:pStyle w:val="Value"/>
              <w:rPr>
                <w:lang w:val="de-DE"/>
              </w:rPr>
            </w:pPr>
            <w:r>
              <w:rPr>
                <w:lang w:val="de-DE"/>
              </w:rPr>
              <w:t>0.1</w:t>
            </w:r>
          </w:p>
        </w:tc>
        <w:tc>
          <w:tcPr>
            <w:tcW w:w="4682" w:type="dxa"/>
          </w:tcPr>
          <w:p w14:paraId="2D163512" w14:textId="77777777" w:rsidR="00A57031" w:rsidRDefault="00A57031" w:rsidP="00313814">
            <w:pPr>
              <w:pStyle w:val="Beschreibung"/>
              <w:rPr>
                <w:lang w:val="de-DE"/>
              </w:rPr>
            </w:pPr>
            <w:r>
              <w:rPr>
                <w:lang w:val="de-DE"/>
              </w:rPr>
              <w:t>Rahmenstärke</w:t>
            </w:r>
            <w:r w:rsidR="00071CDB">
              <w:rPr>
                <w:lang w:val="de-DE"/>
              </w:rPr>
              <w:t xml:space="preserve"> der Tabelle</w:t>
            </w:r>
          </w:p>
        </w:tc>
      </w:tr>
      <w:tr w:rsidR="00A57031" w:rsidRPr="00A57031" w14:paraId="3C863241" w14:textId="77777777" w:rsidTr="00313814">
        <w:trPr>
          <w:cantSplit/>
          <w:jc w:val="center"/>
        </w:trPr>
        <w:tc>
          <w:tcPr>
            <w:tcW w:w="2151" w:type="dxa"/>
          </w:tcPr>
          <w:p w14:paraId="13F4A11B" w14:textId="77777777" w:rsidR="00A57031" w:rsidRPr="00A57031" w:rsidRDefault="00A57031" w:rsidP="00A57031">
            <w:pPr>
              <w:pStyle w:val="Property"/>
              <w:rPr>
                <w:lang w:val="en-US"/>
              </w:rPr>
            </w:pPr>
            <w:r w:rsidRPr="00A57031">
              <w:rPr>
                <w:lang w:val="en-US"/>
              </w:rPr>
              <w:lastRenderedPageBreak/>
              <w:t>.table.</w:t>
            </w:r>
            <w:r w:rsidR="00071CDB">
              <w:rPr>
                <w:lang w:val="en-US"/>
              </w:rPr>
              <w:t>&lt;TableName&gt;</w:t>
            </w:r>
            <w:r w:rsidRPr="00A57031">
              <w:rPr>
                <w:lang w:val="en-US"/>
              </w:rPr>
              <w:t>.Style.h</w:t>
            </w:r>
            <w:r>
              <w:rPr>
                <w:lang w:val="en-US"/>
              </w:rPr>
              <w:t>align</w:t>
            </w:r>
          </w:p>
        </w:tc>
        <w:tc>
          <w:tcPr>
            <w:tcW w:w="2239" w:type="dxa"/>
          </w:tcPr>
          <w:p w14:paraId="2AD53A30" w14:textId="77777777" w:rsidR="00A57031" w:rsidRPr="00A57031" w:rsidRDefault="00A57031" w:rsidP="00313814">
            <w:pPr>
              <w:pStyle w:val="Value"/>
              <w:rPr>
                <w:lang w:val="en-US"/>
              </w:rPr>
            </w:pPr>
            <w:r>
              <w:rPr>
                <w:lang w:val="en-US"/>
              </w:rPr>
              <w:t>center</w:t>
            </w:r>
          </w:p>
        </w:tc>
        <w:tc>
          <w:tcPr>
            <w:tcW w:w="4682" w:type="dxa"/>
          </w:tcPr>
          <w:p w14:paraId="512611D0" w14:textId="77777777" w:rsidR="00A57031" w:rsidRPr="00A57031" w:rsidRDefault="00A57031" w:rsidP="00313814">
            <w:pPr>
              <w:pStyle w:val="Beschreibung"/>
              <w:rPr>
                <w:lang w:val="de-DE"/>
              </w:rPr>
            </w:pPr>
            <w:r>
              <w:rPr>
                <w:lang w:val="de-DE"/>
              </w:rPr>
              <w:t>Ausrichtung der Einträ</w:t>
            </w:r>
            <w:r w:rsidRPr="00A57031">
              <w:rPr>
                <w:lang w:val="de-DE"/>
              </w:rPr>
              <w:t>ge im Signaturblock</w:t>
            </w:r>
            <w:r>
              <w:rPr>
                <w:lang w:val="de-DE"/>
              </w:rPr>
              <w:t xml:space="preserve"> (auch Einträge für vertikale Ausrichtung im Profil möglich)</w:t>
            </w:r>
          </w:p>
        </w:tc>
      </w:tr>
      <w:tr w:rsidR="00A57031" w:rsidRPr="00071CDB" w14:paraId="23494E0E" w14:textId="77777777" w:rsidTr="00313814">
        <w:trPr>
          <w:cantSplit/>
          <w:jc w:val="center"/>
        </w:trPr>
        <w:tc>
          <w:tcPr>
            <w:tcW w:w="2151" w:type="dxa"/>
          </w:tcPr>
          <w:p w14:paraId="0342AB5A" w14:textId="77777777" w:rsidR="00A57031" w:rsidRPr="00071CDB" w:rsidRDefault="00071CDB" w:rsidP="00071CDB">
            <w:pPr>
              <w:pStyle w:val="Property"/>
              <w:rPr>
                <w:lang w:val="en-US"/>
              </w:rPr>
            </w:pPr>
            <w:r>
              <w:rPr>
                <w:lang w:val="en-US"/>
              </w:rPr>
              <w:t>.table.&lt;TableName&gt;.Style.font</w:t>
            </w:r>
          </w:p>
        </w:tc>
        <w:tc>
          <w:tcPr>
            <w:tcW w:w="2239" w:type="dxa"/>
          </w:tcPr>
          <w:p w14:paraId="2FB456F7" w14:textId="77777777" w:rsidR="00A57031" w:rsidRPr="00071CDB" w:rsidRDefault="00071CDB" w:rsidP="00313814">
            <w:pPr>
              <w:pStyle w:val="Value"/>
              <w:rPr>
                <w:lang w:val="en-US"/>
              </w:rPr>
            </w:pPr>
            <w:r w:rsidRPr="00071CDB">
              <w:rPr>
                <w:lang w:val="en-US"/>
              </w:rPr>
              <w:t>HELVETICA,</w:t>
            </w:r>
            <w:proofErr w:type="gramStart"/>
            <w:r w:rsidRPr="00071CDB">
              <w:rPr>
                <w:lang w:val="en-US"/>
              </w:rPr>
              <w:t>8,BOLD</w:t>
            </w:r>
            <w:proofErr w:type="gramEnd"/>
          </w:p>
        </w:tc>
        <w:tc>
          <w:tcPr>
            <w:tcW w:w="4682" w:type="dxa"/>
          </w:tcPr>
          <w:p w14:paraId="34790F36" w14:textId="77777777" w:rsidR="00A57031" w:rsidRPr="00071CDB" w:rsidRDefault="00071CDB" w:rsidP="00313814">
            <w:pPr>
              <w:pStyle w:val="Beschreibung"/>
              <w:rPr>
                <w:lang w:val="de-DE"/>
              </w:rPr>
            </w:pPr>
            <w:r w:rsidRPr="00071CDB">
              <w:rPr>
                <w:lang w:val="de-DE"/>
              </w:rPr>
              <w:t>Definiert Schrift für gesamte Tabelle</w:t>
            </w:r>
          </w:p>
        </w:tc>
      </w:tr>
      <w:tr w:rsidR="00071CDB" w:rsidRPr="00071CDB" w14:paraId="79EED9E2" w14:textId="77777777" w:rsidTr="00313814">
        <w:trPr>
          <w:cantSplit/>
          <w:jc w:val="center"/>
        </w:trPr>
        <w:tc>
          <w:tcPr>
            <w:tcW w:w="2151" w:type="dxa"/>
          </w:tcPr>
          <w:p w14:paraId="4E4434D8" w14:textId="77777777" w:rsidR="00071CDB" w:rsidRPr="00071CDB" w:rsidRDefault="00071CDB" w:rsidP="00071CDB">
            <w:pPr>
              <w:pStyle w:val="Property"/>
              <w:rPr>
                <w:lang w:val="de-DE"/>
              </w:rPr>
            </w:pPr>
            <w:r w:rsidRPr="00071CDB">
              <w:rPr>
                <w:lang w:val="de-DE"/>
              </w:rPr>
              <w:t>.table.</w:t>
            </w:r>
            <w:r>
              <w:rPr>
                <w:lang w:val="de-DE"/>
              </w:rPr>
              <w:t>&lt;TableName&gt;</w:t>
            </w:r>
            <w:r w:rsidRPr="00071CDB">
              <w:rPr>
                <w:lang w:val="de-DE"/>
              </w:rPr>
              <w:t>.Style.valuefont</w:t>
            </w:r>
          </w:p>
        </w:tc>
        <w:tc>
          <w:tcPr>
            <w:tcW w:w="2239" w:type="dxa"/>
          </w:tcPr>
          <w:p w14:paraId="29AC206E" w14:textId="77777777" w:rsidR="00071CDB" w:rsidRPr="00071CDB" w:rsidRDefault="00071CDB" w:rsidP="00313814">
            <w:pPr>
              <w:pStyle w:val="Value"/>
              <w:rPr>
                <w:lang w:val="de-DE"/>
              </w:rPr>
            </w:pPr>
            <w:r w:rsidRPr="00071CDB">
              <w:rPr>
                <w:lang w:val="de-DE"/>
              </w:rPr>
              <w:t>COURIER,</w:t>
            </w:r>
            <w:proofErr w:type="gramStart"/>
            <w:r w:rsidRPr="00071CDB">
              <w:rPr>
                <w:lang w:val="de-DE"/>
              </w:rPr>
              <w:t>8,NORMAL</w:t>
            </w:r>
            <w:proofErr w:type="gramEnd"/>
          </w:p>
        </w:tc>
        <w:tc>
          <w:tcPr>
            <w:tcW w:w="4682" w:type="dxa"/>
          </w:tcPr>
          <w:p w14:paraId="4B64ED42" w14:textId="77777777" w:rsidR="00071CDB" w:rsidRPr="00071CDB" w:rsidRDefault="00071CDB" w:rsidP="00313814">
            <w:pPr>
              <w:pStyle w:val="Beschreibung"/>
              <w:rPr>
                <w:lang w:val="de-DE"/>
              </w:rPr>
            </w:pPr>
            <w:r>
              <w:rPr>
                <w:lang w:val="de-DE"/>
              </w:rPr>
              <w:t>Definiert Schrift nur für Werte-Zellen</w:t>
            </w:r>
          </w:p>
        </w:tc>
      </w:tr>
      <w:tr w:rsidR="00405413" w:rsidRPr="00405413" w14:paraId="1D68AE80" w14:textId="77777777" w:rsidTr="00313814">
        <w:trPr>
          <w:cantSplit/>
          <w:jc w:val="center"/>
        </w:trPr>
        <w:tc>
          <w:tcPr>
            <w:tcW w:w="2151" w:type="dxa"/>
          </w:tcPr>
          <w:p w14:paraId="5B29BC4B" w14:textId="77777777" w:rsidR="00405413" w:rsidRPr="00071CDB" w:rsidRDefault="00405413" w:rsidP="00071CDB">
            <w:pPr>
              <w:pStyle w:val="Property"/>
              <w:rPr>
                <w:lang w:val="de-DE"/>
              </w:rPr>
            </w:pPr>
            <w:r w:rsidRPr="007B419E">
              <w:rPr>
                <w:lang w:val="en-US"/>
              </w:rPr>
              <w:t>.table.</w:t>
            </w:r>
            <w:r w:rsidRPr="00071CDB">
              <w:rPr>
                <w:lang w:val="de-DE"/>
              </w:rPr>
              <w:t xml:space="preserve"> .</w:t>
            </w:r>
            <w:r>
              <w:rPr>
                <w:lang w:val="de-DE"/>
              </w:rPr>
              <w:t>&lt;TableName&gt;</w:t>
            </w:r>
            <w:r w:rsidRPr="007B419E">
              <w:rPr>
                <w:lang w:val="en-US"/>
              </w:rPr>
              <w:t>.Style.imagescaletofit</w:t>
            </w:r>
          </w:p>
        </w:tc>
        <w:tc>
          <w:tcPr>
            <w:tcW w:w="2239" w:type="dxa"/>
          </w:tcPr>
          <w:p w14:paraId="6B297990" w14:textId="77777777" w:rsidR="00405413" w:rsidRPr="00405413" w:rsidRDefault="00405413" w:rsidP="00313814">
            <w:pPr>
              <w:pStyle w:val="Value"/>
              <w:rPr>
                <w:lang w:val="en-US"/>
              </w:rPr>
            </w:pPr>
            <w:r w:rsidRPr="00405413">
              <w:rPr>
                <w:lang w:val="en-US"/>
              </w:rPr>
              <w:t>80.0;80.0</w:t>
            </w:r>
          </w:p>
        </w:tc>
        <w:tc>
          <w:tcPr>
            <w:tcW w:w="4682" w:type="dxa"/>
          </w:tcPr>
          <w:p w14:paraId="31296DDE" w14:textId="77777777" w:rsidR="00405413" w:rsidRPr="00405413" w:rsidRDefault="00405413" w:rsidP="00313814">
            <w:pPr>
              <w:pStyle w:val="Beschreibung"/>
              <w:rPr>
                <w:lang w:val="de-DE"/>
              </w:rPr>
            </w:pPr>
            <w:r w:rsidRPr="00405413">
              <w:rPr>
                <w:lang w:val="de-DE"/>
              </w:rPr>
              <w:t xml:space="preserve">Bestimmt die Größe der Signaturmarke. </w:t>
            </w:r>
            <w:r>
              <w:rPr>
                <w:lang w:val="de-DE"/>
              </w:rPr>
              <w:t>Der Rahmen der Tabelle wird ebenfalls auf diese Größe angepass</w:t>
            </w:r>
            <w:r w:rsidR="00C5607E">
              <w:rPr>
                <w:lang w:val="de-DE"/>
              </w:rPr>
              <w:t>t</w:t>
            </w:r>
            <w:r>
              <w:rPr>
                <w:lang w:val="de-DE"/>
              </w:rPr>
              <w:t>.</w:t>
            </w:r>
          </w:p>
        </w:tc>
      </w:tr>
    </w:tbl>
    <w:p w14:paraId="53FB179A" w14:textId="77777777" w:rsidR="001F734F" w:rsidRPr="00405413" w:rsidRDefault="001F734F" w:rsidP="00835D6C"/>
    <w:p w14:paraId="62C54423" w14:textId="77777777" w:rsidR="00071CDB" w:rsidRDefault="00071CDB" w:rsidP="00835D6C">
      <w:r>
        <w:t>Wie im ersten Eintrag in der Tabelle oben gezeigt, gibt es nun verschiedene Typen für Werte die in die Tabelle eingetragen werden können</w:t>
      </w:r>
      <w:r w:rsidR="00F26128">
        <w:t>:</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F26128" w:rsidRPr="00E746B5" w14:paraId="284DBEE4" w14:textId="77777777" w:rsidTr="00313814">
        <w:trPr>
          <w:cantSplit/>
          <w:tblHeader/>
          <w:jc w:val="center"/>
        </w:trPr>
        <w:tc>
          <w:tcPr>
            <w:tcW w:w="2151" w:type="dxa"/>
            <w:shd w:val="clear" w:color="auto" w:fill="000000"/>
          </w:tcPr>
          <w:p w14:paraId="44D3E0B6" w14:textId="77777777" w:rsidR="00F26128" w:rsidRPr="00E746B5" w:rsidRDefault="00F26128" w:rsidP="00313814">
            <w:pPr>
              <w:pStyle w:val="Tabellen"/>
              <w:spacing w:before="60" w:after="60" w:line="240" w:lineRule="auto"/>
              <w:rPr>
                <w:color w:val="FFFFFF" w:themeColor="background1"/>
              </w:rPr>
            </w:pPr>
            <w:r>
              <w:rPr>
                <w:color w:val="FFFFFF" w:themeColor="background1"/>
              </w:rPr>
              <w:t>Typ</w:t>
            </w:r>
          </w:p>
        </w:tc>
        <w:tc>
          <w:tcPr>
            <w:tcW w:w="2239" w:type="dxa"/>
            <w:shd w:val="clear" w:color="auto" w:fill="000000"/>
          </w:tcPr>
          <w:p w14:paraId="0F607279" w14:textId="77777777" w:rsidR="00F26128" w:rsidRDefault="00F26128" w:rsidP="00313814">
            <w:pPr>
              <w:pStyle w:val="Tabellen"/>
              <w:spacing w:before="60" w:after="60" w:line="240" w:lineRule="auto"/>
              <w:rPr>
                <w:color w:val="FFFFFF" w:themeColor="background1"/>
              </w:rPr>
            </w:pPr>
            <w:r>
              <w:rPr>
                <w:color w:val="FFFFFF" w:themeColor="background1"/>
              </w:rPr>
              <w:t xml:space="preserve">Mögliche Werte </w:t>
            </w:r>
          </w:p>
          <w:p w14:paraId="021442F5" w14:textId="77777777" w:rsidR="00F26128" w:rsidRPr="00E746B5" w:rsidRDefault="00F26128" w:rsidP="00313814">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14:paraId="5E5970EB" w14:textId="77777777" w:rsidR="00F26128" w:rsidRPr="00E746B5" w:rsidRDefault="00F26128" w:rsidP="00313814">
            <w:pPr>
              <w:pStyle w:val="Tabellen"/>
              <w:spacing w:before="60" w:after="60" w:line="240" w:lineRule="auto"/>
              <w:rPr>
                <w:color w:val="FFFFFF" w:themeColor="background1"/>
              </w:rPr>
            </w:pPr>
            <w:r w:rsidRPr="00E746B5">
              <w:rPr>
                <w:color w:val="FFFFFF" w:themeColor="background1"/>
              </w:rPr>
              <w:t>Beschreibung</w:t>
            </w:r>
          </w:p>
        </w:tc>
      </w:tr>
      <w:tr w:rsidR="00F26128" w:rsidRPr="00175530" w14:paraId="4955DF98" w14:textId="77777777" w:rsidTr="00313814">
        <w:trPr>
          <w:cantSplit/>
          <w:jc w:val="center"/>
        </w:trPr>
        <w:tc>
          <w:tcPr>
            <w:tcW w:w="2151" w:type="dxa"/>
          </w:tcPr>
          <w:p w14:paraId="49A1014D" w14:textId="77777777" w:rsidR="00F26128" w:rsidRDefault="00F26128" w:rsidP="00F26128">
            <w:pPr>
              <w:pStyle w:val="Property"/>
            </w:pPr>
            <w:r>
              <w:t>TABLE-&lt;TableName&gt;</w:t>
            </w:r>
          </w:p>
        </w:tc>
        <w:tc>
          <w:tcPr>
            <w:tcW w:w="2239" w:type="dxa"/>
          </w:tcPr>
          <w:p w14:paraId="40BBC3F5" w14:textId="77777777" w:rsidR="00F26128" w:rsidRPr="00A57031" w:rsidRDefault="00F26128" w:rsidP="00F26128">
            <w:pPr>
              <w:pStyle w:val="Value"/>
              <w:rPr>
                <w:lang w:val="de-DE"/>
              </w:rPr>
            </w:pPr>
            <w:proofErr w:type="gramStart"/>
            <w:r>
              <w:rPr>
                <w:lang w:val="de-DE"/>
              </w:rPr>
              <w:t>.table</w:t>
            </w:r>
            <w:proofErr w:type="gramEnd"/>
            <w:r>
              <w:rPr>
                <w:lang w:val="de-DE"/>
              </w:rPr>
              <w:t>.main.1=TABLE-info</w:t>
            </w:r>
          </w:p>
        </w:tc>
        <w:tc>
          <w:tcPr>
            <w:tcW w:w="4682" w:type="dxa"/>
          </w:tcPr>
          <w:p w14:paraId="7E5977CD" w14:textId="77777777" w:rsidR="00F26128" w:rsidRPr="00175530" w:rsidRDefault="00F26128" w:rsidP="00313814">
            <w:pPr>
              <w:pStyle w:val="Beschreibung"/>
              <w:rPr>
                <w:lang w:val="de-DE"/>
              </w:rPr>
            </w:pPr>
            <w:r>
              <w:rPr>
                <w:lang w:val="de-DE"/>
              </w:rPr>
              <w:t xml:space="preserve">Hier wird die Tabelle </w:t>
            </w:r>
            <w:proofErr w:type="spellStart"/>
            <w:r>
              <w:rPr>
                <w:lang w:val="de-DE"/>
              </w:rPr>
              <w:t>info</w:t>
            </w:r>
            <w:proofErr w:type="spellEnd"/>
            <w:r>
              <w:rPr>
                <w:lang w:val="de-DE"/>
              </w:rPr>
              <w:t xml:space="preserve"> in die 1.Zeile der Tabelle </w:t>
            </w:r>
            <w:proofErr w:type="spellStart"/>
            <w:r>
              <w:rPr>
                <w:lang w:val="de-DE"/>
              </w:rPr>
              <w:t>main</w:t>
            </w:r>
            <w:proofErr w:type="spellEnd"/>
            <w:r>
              <w:rPr>
                <w:lang w:val="de-DE"/>
              </w:rPr>
              <w:t xml:space="preserve"> eingebettet. Die Tabellen </w:t>
            </w:r>
            <w:proofErr w:type="spellStart"/>
            <w:r>
              <w:rPr>
                <w:lang w:val="de-DE"/>
              </w:rPr>
              <w:t>main</w:t>
            </w:r>
            <w:proofErr w:type="spellEnd"/>
            <w:r>
              <w:rPr>
                <w:lang w:val="de-DE"/>
              </w:rPr>
              <w:t xml:space="preserve"> und </w:t>
            </w:r>
            <w:proofErr w:type="spellStart"/>
            <w:r>
              <w:rPr>
                <w:lang w:val="de-DE"/>
              </w:rPr>
              <w:t>info</w:t>
            </w:r>
            <w:proofErr w:type="spellEnd"/>
            <w:r>
              <w:rPr>
                <w:lang w:val="de-DE"/>
              </w:rPr>
              <w:t xml:space="preserve"> müssen im Profil definiert sein. </w:t>
            </w:r>
          </w:p>
        </w:tc>
      </w:tr>
      <w:tr w:rsidR="00F26128" w:rsidRPr="00175530" w14:paraId="2B9B72FE" w14:textId="77777777" w:rsidTr="00313814">
        <w:trPr>
          <w:cantSplit/>
          <w:jc w:val="center"/>
        </w:trPr>
        <w:tc>
          <w:tcPr>
            <w:tcW w:w="2151" w:type="dxa"/>
          </w:tcPr>
          <w:p w14:paraId="7E6FA840" w14:textId="77777777" w:rsidR="00F26128" w:rsidRDefault="00F26128" w:rsidP="001073B1">
            <w:pPr>
              <w:pStyle w:val="Property"/>
            </w:pPr>
            <w:r>
              <w:t>&lt;</w:t>
            </w:r>
            <w:r w:rsidR="001073B1">
              <w:t>Parameter</w:t>
            </w:r>
            <w:r>
              <w:t>&gt;-i</w:t>
            </w:r>
          </w:p>
        </w:tc>
        <w:tc>
          <w:tcPr>
            <w:tcW w:w="2239" w:type="dxa"/>
          </w:tcPr>
          <w:p w14:paraId="1C969DE2" w14:textId="77777777" w:rsidR="00F26128" w:rsidRPr="00F26128" w:rsidRDefault="00F26128" w:rsidP="00F26128">
            <w:pPr>
              <w:pStyle w:val="Value"/>
              <w:rPr>
                <w:lang w:val="en-US"/>
              </w:rPr>
            </w:pPr>
            <w:proofErr w:type="gramStart"/>
            <w:r w:rsidRPr="00F26128">
              <w:rPr>
                <w:lang w:val="en-US"/>
              </w:rPr>
              <w:t>.table</w:t>
            </w:r>
            <w:proofErr w:type="gramEnd"/>
            <w:r w:rsidRPr="00F26128">
              <w:rPr>
                <w:lang w:val="en-US"/>
              </w:rPr>
              <w:t>.main.2=SIG_LABEL-</w:t>
            </w:r>
            <w:proofErr w:type="spellStart"/>
            <w:r w:rsidRPr="00F26128">
              <w:rPr>
                <w:lang w:val="en-US"/>
              </w:rPr>
              <w:t>i</w:t>
            </w:r>
            <w:proofErr w:type="spellEnd"/>
          </w:p>
        </w:tc>
        <w:tc>
          <w:tcPr>
            <w:tcW w:w="4682" w:type="dxa"/>
          </w:tcPr>
          <w:p w14:paraId="593399AD" w14:textId="77777777" w:rsidR="00F26128" w:rsidRDefault="00F26128" w:rsidP="00313814">
            <w:pPr>
              <w:pStyle w:val="Beschreibung"/>
              <w:rPr>
                <w:lang w:val="de-DE"/>
              </w:rPr>
            </w:pPr>
            <w:r>
              <w:rPr>
                <w:lang w:val="de-DE"/>
              </w:rPr>
              <w:t xml:space="preserve">Der </w:t>
            </w:r>
            <w:proofErr w:type="gramStart"/>
            <w:r>
              <w:rPr>
                <w:lang w:val="de-DE"/>
              </w:rPr>
              <w:t xml:space="preserve">Wert </w:t>
            </w:r>
            <w:r w:rsidRPr="00F26128">
              <w:rPr>
                <w:lang w:val="de-DE"/>
              </w:rPr>
              <w:t>.</w:t>
            </w:r>
            <w:proofErr w:type="spellStart"/>
            <w:proofErr w:type="gramEnd"/>
            <w:r w:rsidRPr="00F26128">
              <w:rPr>
                <w:lang w:val="de-DE"/>
              </w:rPr>
              <w:t>value.SIG_LABEL</w:t>
            </w:r>
            <w:proofErr w:type="spellEnd"/>
            <w:r>
              <w:rPr>
                <w:lang w:val="de-DE"/>
              </w:rPr>
              <w:t xml:space="preserve"> der zuvor im Profil definiert wurde, beinhaltet den Pfad zur Signaturmarke. Durch die Erweiterung ‘-i‘ wird PDF-AS mitgeteilt, dass es sich um ein Bild handelt. Die Signaturmarke wird hier in der 2. Zeile des Blocks angezeigt.</w:t>
            </w:r>
          </w:p>
        </w:tc>
      </w:tr>
      <w:tr w:rsidR="00F26128" w:rsidRPr="00E91483" w14:paraId="17739D25" w14:textId="77777777" w:rsidTr="00313814">
        <w:trPr>
          <w:cantSplit/>
          <w:jc w:val="center"/>
        </w:trPr>
        <w:tc>
          <w:tcPr>
            <w:tcW w:w="2151" w:type="dxa"/>
          </w:tcPr>
          <w:p w14:paraId="05973865" w14:textId="77777777" w:rsidR="00F26128" w:rsidRPr="00F26128" w:rsidRDefault="001073B1" w:rsidP="00F26128">
            <w:pPr>
              <w:pStyle w:val="Property"/>
              <w:rPr>
                <w:lang w:val="de-DE"/>
              </w:rPr>
            </w:pPr>
            <w:r>
              <w:t>&lt;Parameter</w:t>
            </w:r>
            <w:r w:rsidR="00E91483">
              <w:t>&gt;-c</w:t>
            </w:r>
          </w:p>
        </w:tc>
        <w:tc>
          <w:tcPr>
            <w:tcW w:w="2239" w:type="dxa"/>
          </w:tcPr>
          <w:p w14:paraId="155B1E0F" w14:textId="77777777" w:rsidR="00F26128" w:rsidRPr="001073B1" w:rsidRDefault="00E91483" w:rsidP="00F26128">
            <w:pPr>
              <w:pStyle w:val="Value"/>
              <w:rPr>
                <w:lang w:val="en-US"/>
              </w:rPr>
            </w:pPr>
            <w:proofErr w:type="gramStart"/>
            <w:r>
              <w:rPr>
                <w:lang w:val="en-US"/>
              </w:rPr>
              <w:t>.table.info</w:t>
            </w:r>
            <w:proofErr w:type="gramEnd"/>
            <w:r>
              <w:rPr>
                <w:lang w:val="en-US"/>
              </w:rPr>
              <w:t>.1=SIG_SUBJECT-c</w:t>
            </w:r>
          </w:p>
        </w:tc>
        <w:tc>
          <w:tcPr>
            <w:tcW w:w="4682" w:type="dxa"/>
          </w:tcPr>
          <w:p w14:paraId="639CF519" w14:textId="77777777" w:rsidR="00F26128" w:rsidRPr="00E91483" w:rsidRDefault="001073B1" w:rsidP="00313814">
            <w:pPr>
              <w:pStyle w:val="Beschreibung"/>
              <w:rPr>
                <w:lang w:val="de-DE"/>
              </w:rPr>
            </w:pPr>
            <w:r w:rsidRPr="00E91483">
              <w:rPr>
                <w:lang w:val="de-DE"/>
              </w:rPr>
              <w:t xml:space="preserve">Die Erweiterung </w:t>
            </w:r>
            <w:r w:rsidR="00E91483" w:rsidRPr="00E91483">
              <w:rPr>
                <w:lang w:val="de-DE"/>
              </w:rPr>
              <w:t xml:space="preserve">‘-c’ gibt </w:t>
            </w:r>
            <w:r w:rsidR="00E91483">
              <w:rPr>
                <w:lang w:val="de-DE"/>
              </w:rPr>
              <w:t xml:space="preserve">an, dass der Bezeichner, der </w:t>
            </w:r>
            <w:proofErr w:type="spellStart"/>
            <w:r w:rsidR="00E91483">
              <w:rPr>
                <w:lang w:val="de-DE"/>
              </w:rPr>
              <w:t>z.b.</w:t>
            </w:r>
            <w:proofErr w:type="spellEnd"/>
            <w:r w:rsidR="00E91483">
              <w:rPr>
                <w:lang w:val="de-DE"/>
              </w:rPr>
              <w:t xml:space="preserve"> </w:t>
            </w:r>
            <w:proofErr w:type="gramStart"/>
            <w:r w:rsidR="00E91483">
              <w:rPr>
                <w:lang w:val="de-DE"/>
              </w:rPr>
              <w:t>über .</w:t>
            </w:r>
            <w:proofErr w:type="spellStart"/>
            <w:proofErr w:type="gramEnd"/>
            <w:r w:rsidR="00E91483">
              <w:rPr>
                <w:lang w:val="de-DE"/>
              </w:rPr>
              <w:t>key.SIG_SUBJECT</w:t>
            </w:r>
            <w:proofErr w:type="spellEnd"/>
            <w:r w:rsidR="00E91483">
              <w:rPr>
                <w:lang w:val="de-DE"/>
              </w:rPr>
              <w:t xml:space="preserve"> zuvor definiert wurde, in das entsprechende Feld eingetragen wird.</w:t>
            </w:r>
          </w:p>
        </w:tc>
      </w:tr>
      <w:tr w:rsidR="00E91483" w:rsidRPr="00E91483" w14:paraId="3927193D" w14:textId="77777777" w:rsidTr="00313814">
        <w:trPr>
          <w:cantSplit/>
          <w:jc w:val="center"/>
        </w:trPr>
        <w:tc>
          <w:tcPr>
            <w:tcW w:w="2151" w:type="dxa"/>
          </w:tcPr>
          <w:p w14:paraId="49605ED8" w14:textId="77777777" w:rsidR="00E91483" w:rsidRPr="00F26128" w:rsidRDefault="00E91483" w:rsidP="00E91483">
            <w:pPr>
              <w:pStyle w:val="Property"/>
              <w:rPr>
                <w:lang w:val="de-DE"/>
              </w:rPr>
            </w:pPr>
            <w:r>
              <w:t>&lt;Parameter&gt;-v</w:t>
            </w:r>
          </w:p>
        </w:tc>
        <w:tc>
          <w:tcPr>
            <w:tcW w:w="2239" w:type="dxa"/>
          </w:tcPr>
          <w:p w14:paraId="11236C79" w14:textId="77777777" w:rsidR="00E91483" w:rsidRPr="001073B1" w:rsidRDefault="00E91483" w:rsidP="00E91483">
            <w:pPr>
              <w:pStyle w:val="Value"/>
              <w:rPr>
                <w:lang w:val="en-US"/>
              </w:rPr>
            </w:pPr>
            <w:proofErr w:type="gramStart"/>
            <w:r>
              <w:rPr>
                <w:lang w:val="en-US"/>
              </w:rPr>
              <w:t>.table.info</w:t>
            </w:r>
            <w:proofErr w:type="gramEnd"/>
            <w:r>
              <w:rPr>
                <w:lang w:val="en-US"/>
              </w:rPr>
              <w:t>.1=SIG_SUBJECT-v</w:t>
            </w:r>
          </w:p>
        </w:tc>
        <w:tc>
          <w:tcPr>
            <w:tcW w:w="4682" w:type="dxa"/>
          </w:tcPr>
          <w:p w14:paraId="170515EE" w14:textId="77777777" w:rsidR="00E91483" w:rsidRPr="00E91483" w:rsidRDefault="00E91483" w:rsidP="00E91483">
            <w:pPr>
              <w:pStyle w:val="Beschreibung"/>
              <w:rPr>
                <w:lang w:val="de-DE"/>
              </w:rPr>
            </w:pPr>
            <w:r w:rsidRPr="00E91483">
              <w:rPr>
                <w:lang w:val="de-DE"/>
              </w:rPr>
              <w:t>Die Erweiterung ‘-</w:t>
            </w:r>
            <w:r>
              <w:rPr>
                <w:lang w:val="de-DE"/>
              </w:rPr>
              <w:t>v</w:t>
            </w:r>
            <w:r w:rsidRPr="00E91483">
              <w:rPr>
                <w:lang w:val="de-DE"/>
              </w:rPr>
              <w:t xml:space="preserve">’ gibt </w:t>
            </w:r>
            <w:r>
              <w:rPr>
                <w:lang w:val="de-DE"/>
              </w:rPr>
              <w:t xml:space="preserve">an, dass der Wert, der </w:t>
            </w:r>
            <w:proofErr w:type="spellStart"/>
            <w:r>
              <w:rPr>
                <w:lang w:val="de-DE"/>
              </w:rPr>
              <w:t>z.b.</w:t>
            </w:r>
            <w:proofErr w:type="spellEnd"/>
            <w:r>
              <w:rPr>
                <w:lang w:val="de-DE"/>
              </w:rPr>
              <w:t xml:space="preserve"> </w:t>
            </w:r>
            <w:proofErr w:type="gramStart"/>
            <w:r>
              <w:rPr>
                <w:lang w:val="de-DE"/>
              </w:rPr>
              <w:t>über .</w:t>
            </w:r>
            <w:proofErr w:type="spellStart"/>
            <w:proofErr w:type="gramEnd"/>
            <w:r>
              <w:rPr>
                <w:lang w:val="de-DE"/>
              </w:rPr>
              <w:t>value.SIG_SUBJECT</w:t>
            </w:r>
            <w:proofErr w:type="spellEnd"/>
            <w:r>
              <w:rPr>
                <w:lang w:val="de-DE"/>
              </w:rPr>
              <w:t xml:space="preserve"> zuvor definiert wurde, in das entsprechende Feld eingetragen wird.</w:t>
            </w:r>
          </w:p>
        </w:tc>
      </w:tr>
      <w:tr w:rsidR="00E91483" w:rsidRPr="00E04734" w14:paraId="66444B27" w14:textId="77777777" w:rsidTr="00313814">
        <w:trPr>
          <w:cantSplit/>
          <w:jc w:val="center"/>
        </w:trPr>
        <w:tc>
          <w:tcPr>
            <w:tcW w:w="2151" w:type="dxa"/>
          </w:tcPr>
          <w:p w14:paraId="2C000178" w14:textId="77777777" w:rsidR="00E91483" w:rsidRDefault="00E91483" w:rsidP="00E91483">
            <w:pPr>
              <w:pStyle w:val="Property"/>
            </w:pPr>
            <w:r>
              <w:t>&lt;Parameter&gt;-cv</w:t>
            </w:r>
          </w:p>
        </w:tc>
        <w:tc>
          <w:tcPr>
            <w:tcW w:w="2239" w:type="dxa"/>
          </w:tcPr>
          <w:p w14:paraId="174516F0" w14:textId="77777777" w:rsidR="00E91483" w:rsidRDefault="00E91483" w:rsidP="00E91483">
            <w:pPr>
              <w:pStyle w:val="Value"/>
              <w:rPr>
                <w:lang w:val="en-US"/>
              </w:rPr>
            </w:pPr>
            <w:proofErr w:type="gramStart"/>
            <w:r>
              <w:rPr>
                <w:lang w:val="en-US"/>
              </w:rPr>
              <w:t>.table.info</w:t>
            </w:r>
            <w:proofErr w:type="gramEnd"/>
            <w:r>
              <w:rPr>
                <w:lang w:val="en-US"/>
              </w:rPr>
              <w:t>.1=SIG_SUBJECT-cv</w:t>
            </w:r>
          </w:p>
        </w:tc>
        <w:tc>
          <w:tcPr>
            <w:tcW w:w="4682" w:type="dxa"/>
          </w:tcPr>
          <w:p w14:paraId="508DAD75" w14:textId="77777777" w:rsidR="00E91483" w:rsidRPr="00E04734" w:rsidRDefault="00E04734" w:rsidP="00E91483">
            <w:pPr>
              <w:pStyle w:val="Beschreibung"/>
              <w:rPr>
                <w:lang w:val="de-DE"/>
              </w:rPr>
            </w:pPr>
            <w:r w:rsidRPr="00E04734">
              <w:rPr>
                <w:lang w:val="de-DE"/>
              </w:rPr>
              <w:t xml:space="preserve">Kombination der beiden Parameter. D.h. </w:t>
            </w:r>
            <w:r>
              <w:rPr>
                <w:lang w:val="de-DE"/>
              </w:rPr>
              <w:t>es wird immer ein Key-Value Pair in 2Spalten ausgegeben.</w:t>
            </w:r>
          </w:p>
        </w:tc>
      </w:tr>
    </w:tbl>
    <w:p w14:paraId="6503F55A" w14:textId="77777777" w:rsidR="00F26128" w:rsidRDefault="00F26128" w:rsidP="00835D6C"/>
    <w:p w14:paraId="63E863E5" w14:textId="77777777" w:rsidR="00E04734" w:rsidRDefault="00E04734" w:rsidP="00E04734">
      <w:pPr>
        <w:pStyle w:val="Heading2"/>
      </w:pPr>
      <w:bookmarkStart w:id="8" w:name="_Toc417992176"/>
      <w:r>
        <w:lastRenderedPageBreak/>
        <w:t>Spezielle Parameter</w:t>
      </w:r>
      <w:bookmarkEnd w:id="8"/>
    </w:p>
    <w:p w14:paraId="654D3F1A" w14:textId="77777777" w:rsidR="00E04734" w:rsidRPr="00E04734" w:rsidRDefault="00E04734" w:rsidP="00E04734">
      <w:r>
        <w:t xml:space="preserve">Im Folgenden befinden sich spezielle Parameter die nicht direkt mit der visuellen Darstellung </w:t>
      </w:r>
      <w:r w:rsidR="009706BB">
        <w:t>des Signaturblocks zu tun haben.</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239"/>
        <w:gridCol w:w="4682"/>
      </w:tblGrid>
      <w:tr w:rsidR="00E04734" w:rsidRPr="00E746B5" w14:paraId="2F2FCC93" w14:textId="77777777" w:rsidTr="00313814">
        <w:trPr>
          <w:cantSplit/>
          <w:tblHeader/>
          <w:jc w:val="center"/>
        </w:trPr>
        <w:tc>
          <w:tcPr>
            <w:tcW w:w="2151" w:type="dxa"/>
            <w:shd w:val="clear" w:color="auto" w:fill="000000"/>
          </w:tcPr>
          <w:p w14:paraId="5F7AAC66" w14:textId="77777777" w:rsidR="00E04734" w:rsidRPr="00E746B5" w:rsidRDefault="00E04734" w:rsidP="00313814">
            <w:pPr>
              <w:pStyle w:val="Tabellen"/>
              <w:spacing w:before="60" w:after="60" w:line="240" w:lineRule="auto"/>
              <w:rPr>
                <w:color w:val="FFFFFF" w:themeColor="background1"/>
              </w:rPr>
            </w:pPr>
            <w:r w:rsidRPr="00E746B5">
              <w:rPr>
                <w:color w:val="FFFFFF" w:themeColor="background1"/>
              </w:rPr>
              <w:t>Name</w:t>
            </w:r>
          </w:p>
        </w:tc>
        <w:tc>
          <w:tcPr>
            <w:tcW w:w="2239" w:type="dxa"/>
            <w:shd w:val="clear" w:color="auto" w:fill="000000"/>
          </w:tcPr>
          <w:p w14:paraId="0034AABD" w14:textId="77777777" w:rsidR="00E04734" w:rsidRDefault="00E04734" w:rsidP="00313814">
            <w:pPr>
              <w:pStyle w:val="Tabellen"/>
              <w:spacing w:before="60" w:after="60" w:line="240" w:lineRule="auto"/>
              <w:rPr>
                <w:color w:val="FFFFFF" w:themeColor="background1"/>
              </w:rPr>
            </w:pPr>
            <w:r>
              <w:rPr>
                <w:color w:val="FFFFFF" w:themeColor="background1"/>
              </w:rPr>
              <w:t xml:space="preserve">Mögliche Werte </w:t>
            </w:r>
          </w:p>
          <w:p w14:paraId="7F86B46D" w14:textId="77777777" w:rsidR="00E04734" w:rsidRPr="00E746B5" w:rsidRDefault="00E04734" w:rsidP="00313814">
            <w:pPr>
              <w:pStyle w:val="Tabellen"/>
              <w:spacing w:before="60" w:after="60" w:line="240" w:lineRule="auto"/>
              <w:rPr>
                <w:color w:val="FFFFFF" w:themeColor="background1"/>
              </w:rPr>
            </w:pPr>
            <w:r>
              <w:rPr>
                <w:color w:val="FFFFFF" w:themeColor="background1"/>
              </w:rPr>
              <w:t>/Beispielwerte</w:t>
            </w:r>
          </w:p>
        </w:tc>
        <w:tc>
          <w:tcPr>
            <w:tcW w:w="4682" w:type="dxa"/>
            <w:shd w:val="clear" w:color="auto" w:fill="000000"/>
          </w:tcPr>
          <w:p w14:paraId="6DC4BA66" w14:textId="77777777" w:rsidR="00E04734" w:rsidRPr="00E746B5" w:rsidRDefault="00E04734" w:rsidP="00313814">
            <w:pPr>
              <w:pStyle w:val="Tabellen"/>
              <w:spacing w:before="60" w:after="60" w:line="240" w:lineRule="auto"/>
              <w:rPr>
                <w:color w:val="FFFFFF" w:themeColor="background1"/>
              </w:rPr>
            </w:pPr>
            <w:r w:rsidRPr="00E746B5">
              <w:rPr>
                <w:color w:val="FFFFFF" w:themeColor="background1"/>
              </w:rPr>
              <w:t>Beschreibung</w:t>
            </w:r>
          </w:p>
        </w:tc>
      </w:tr>
      <w:tr w:rsidR="00E04734" w:rsidRPr="00175530" w14:paraId="37723653" w14:textId="77777777" w:rsidTr="00313814">
        <w:trPr>
          <w:cantSplit/>
          <w:jc w:val="center"/>
        </w:trPr>
        <w:tc>
          <w:tcPr>
            <w:tcW w:w="2151" w:type="dxa"/>
          </w:tcPr>
          <w:p w14:paraId="57C7DE12" w14:textId="77777777" w:rsidR="00E04734" w:rsidRPr="002C1BE6" w:rsidRDefault="00E04734" w:rsidP="00E04734">
            <w:pPr>
              <w:pStyle w:val="Property"/>
              <w:rPr>
                <w:i/>
                <w:lang w:val="en-US"/>
              </w:rPr>
            </w:pPr>
            <w:r w:rsidRPr="002C1BE6">
              <w:rPr>
                <w:i/>
                <w:color w:val="FF0000"/>
                <w:lang w:val="en-US"/>
              </w:rPr>
              <w:t>sig_obj.&lt;Profil&gt;.key.SIG_PDFA1B_VALID</w:t>
            </w:r>
          </w:p>
        </w:tc>
        <w:tc>
          <w:tcPr>
            <w:tcW w:w="2239" w:type="dxa"/>
          </w:tcPr>
          <w:p w14:paraId="299F3AFF" w14:textId="77777777" w:rsidR="00E04734" w:rsidRPr="00A57031" w:rsidRDefault="00075E0D" w:rsidP="00313814">
            <w:pPr>
              <w:pStyle w:val="Value"/>
              <w:rPr>
                <w:lang w:val="de-DE"/>
              </w:rPr>
            </w:pPr>
            <w:proofErr w:type="spellStart"/>
            <w:r>
              <w:rPr>
                <w:lang w:val="de-DE"/>
              </w:rPr>
              <w:t>true</w:t>
            </w:r>
            <w:proofErr w:type="spellEnd"/>
            <w:r w:rsidR="00DD1A42">
              <w:rPr>
                <w:lang w:val="de-DE"/>
              </w:rPr>
              <w:t>/</w:t>
            </w:r>
            <w:proofErr w:type="spellStart"/>
            <w:r w:rsidR="00DD1A42">
              <w:rPr>
                <w:lang w:val="de-DE"/>
              </w:rPr>
              <w:t>false</w:t>
            </w:r>
            <w:proofErr w:type="spellEnd"/>
          </w:p>
        </w:tc>
        <w:tc>
          <w:tcPr>
            <w:tcW w:w="4682" w:type="dxa"/>
          </w:tcPr>
          <w:p w14:paraId="5CA71609" w14:textId="77777777" w:rsidR="00E04734" w:rsidRDefault="00075E0D" w:rsidP="00075E0D">
            <w:pPr>
              <w:pStyle w:val="Beschreibung"/>
              <w:rPr>
                <w:lang w:val="de-DE"/>
              </w:rPr>
            </w:pPr>
            <w:r>
              <w:rPr>
                <w:lang w:val="de-DE"/>
              </w:rPr>
              <w:t xml:space="preserve">Aktivieren des PDF-A1b Supports für dieses Profil. Hier wird sichergestellt, dass ein bereits PDF-A konformes Dokument auch PDF-A konform bleibt. Es wird </w:t>
            </w:r>
            <w:r>
              <w:rPr>
                <w:b/>
                <w:lang w:val="de-DE"/>
              </w:rPr>
              <w:t xml:space="preserve">kein </w:t>
            </w:r>
            <w:r>
              <w:rPr>
                <w:lang w:val="de-DE"/>
              </w:rPr>
              <w:t>PDF-A Dokument aus einem nicht-PDF-A Dokument erzeugt!</w:t>
            </w:r>
          </w:p>
          <w:p w14:paraId="11054977" w14:textId="77777777" w:rsidR="002C1BE6" w:rsidRDefault="002C1BE6" w:rsidP="00075E0D">
            <w:pPr>
              <w:pStyle w:val="Beschreibung"/>
              <w:rPr>
                <w:lang w:val="de-DE"/>
              </w:rPr>
            </w:pPr>
          </w:p>
          <w:p w14:paraId="12E006D1" w14:textId="77777777" w:rsidR="002C1BE6" w:rsidRPr="002C1BE6" w:rsidRDefault="002C1BE6" w:rsidP="00075E0D">
            <w:pPr>
              <w:pStyle w:val="Beschreibung"/>
              <w:rPr>
                <w:b/>
                <w:lang w:val="de-DE"/>
              </w:rPr>
            </w:pPr>
            <w:proofErr w:type="spellStart"/>
            <w:r w:rsidRPr="002C1BE6">
              <w:rPr>
                <w:b/>
                <w:color w:val="FF0000"/>
                <w:lang w:val="de-DE"/>
              </w:rPr>
              <w:t>Deprecated</w:t>
            </w:r>
            <w:proofErr w:type="spellEnd"/>
            <w:r>
              <w:rPr>
                <w:b/>
                <w:color w:val="FF0000"/>
                <w:lang w:val="de-DE"/>
              </w:rPr>
              <w:t>: SIG_PDFA_VALID sollte benutzt werden.</w:t>
            </w:r>
          </w:p>
        </w:tc>
      </w:tr>
      <w:tr w:rsidR="00075E0D" w:rsidRPr="0050315E" w14:paraId="2E6B60B6" w14:textId="77777777" w:rsidTr="00313814">
        <w:trPr>
          <w:cantSplit/>
          <w:jc w:val="center"/>
        </w:trPr>
        <w:tc>
          <w:tcPr>
            <w:tcW w:w="2151" w:type="dxa"/>
          </w:tcPr>
          <w:p w14:paraId="339AE30C" w14:textId="77777777" w:rsidR="00075E0D" w:rsidRPr="0050315E" w:rsidRDefault="0050315E" w:rsidP="0050315E">
            <w:pPr>
              <w:pStyle w:val="Property"/>
              <w:rPr>
                <w:lang w:val="en-US"/>
              </w:rPr>
            </w:pPr>
            <w:r w:rsidRPr="0050315E">
              <w:rPr>
                <w:lang w:val="en-US"/>
              </w:rPr>
              <w:t>sig_obj.</w:t>
            </w:r>
            <w:r>
              <w:rPr>
                <w:lang w:val="en-US"/>
              </w:rPr>
              <w:t>&lt;Profil&gt;</w:t>
            </w:r>
            <w:r w:rsidRPr="0050315E">
              <w:rPr>
                <w:lang w:val="en-US"/>
              </w:rPr>
              <w:t>.key.SIG_PDFUA_FORCE</w:t>
            </w:r>
          </w:p>
        </w:tc>
        <w:tc>
          <w:tcPr>
            <w:tcW w:w="2239" w:type="dxa"/>
          </w:tcPr>
          <w:p w14:paraId="5805157B" w14:textId="77777777" w:rsidR="00075E0D" w:rsidRPr="0050315E" w:rsidRDefault="0050315E" w:rsidP="00313814">
            <w:pPr>
              <w:pStyle w:val="Value"/>
              <w:rPr>
                <w:lang w:val="en-US"/>
              </w:rPr>
            </w:pPr>
            <w:r>
              <w:rPr>
                <w:lang w:val="en-US"/>
              </w:rPr>
              <w:t>true/false</w:t>
            </w:r>
          </w:p>
        </w:tc>
        <w:tc>
          <w:tcPr>
            <w:tcW w:w="4682" w:type="dxa"/>
          </w:tcPr>
          <w:p w14:paraId="5615EC85" w14:textId="77777777" w:rsidR="00075E0D" w:rsidRDefault="0050315E" w:rsidP="00075E0D">
            <w:pPr>
              <w:pStyle w:val="Beschreibung"/>
              <w:rPr>
                <w:lang w:val="de-DE"/>
              </w:rPr>
            </w:pPr>
            <w:proofErr w:type="spellStart"/>
            <w:r w:rsidRPr="0050315E">
              <w:rPr>
                <w:lang w:val="de-DE"/>
              </w:rPr>
              <w:t>false</w:t>
            </w:r>
            <w:proofErr w:type="spellEnd"/>
            <w:r w:rsidRPr="0050315E">
              <w:rPr>
                <w:lang w:val="de-DE"/>
              </w:rPr>
              <w:t>: Es wird immer ver</w:t>
            </w:r>
            <w:r>
              <w:rPr>
                <w:lang w:val="de-DE"/>
              </w:rPr>
              <w:t>sucht die notwenigen Strukturinformationen zu schreiben. Tritt dabei ein Fehler auf, weil es sich NICHT um ein PDF-UA konformes Dokument handelt, wird das PDF trotzdem signiert und es wird kein Fehler gemeldet.</w:t>
            </w:r>
          </w:p>
          <w:p w14:paraId="221F862E" w14:textId="77777777" w:rsidR="0050315E" w:rsidRPr="0050315E" w:rsidRDefault="0050315E" w:rsidP="00075E0D">
            <w:pPr>
              <w:pStyle w:val="Beschreibung"/>
              <w:rPr>
                <w:lang w:val="de-DE"/>
              </w:rPr>
            </w:pPr>
            <w:proofErr w:type="spellStart"/>
            <w:r>
              <w:rPr>
                <w:lang w:val="de-DE"/>
              </w:rPr>
              <w:t>true</w:t>
            </w:r>
            <w:proofErr w:type="spellEnd"/>
            <w:r>
              <w:rPr>
                <w:lang w:val="de-DE"/>
              </w:rPr>
              <w:t>: Es wird ebenfalls versucht die notwendigen Informationen zu schreiben, falls dies aber misslingt, da es sich nicht um ein PDF-UA konformes Dokument handelt, wird der Signaturvorgang mit einem Fehler abgebrochen.</w:t>
            </w:r>
          </w:p>
        </w:tc>
      </w:tr>
      <w:tr w:rsidR="002C1BE6" w:rsidRPr="002C1BE6" w14:paraId="378FBC83" w14:textId="77777777" w:rsidTr="00313814">
        <w:trPr>
          <w:cantSplit/>
          <w:jc w:val="center"/>
        </w:trPr>
        <w:tc>
          <w:tcPr>
            <w:tcW w:w="2151" w:type="dxa"/>
          </w:tcPr>
          <w:p w14:paraId="686A0353" w14:textId="77777777" w:rsidR="002C1BE6" w:rsidRPr="0050315E" w:rsidRDefault="002C1BE6" w:rsidP="002C1BE6">
            <w:pPr>
              <w:pStyle w:val="Property"/>
              <w:rPr>
                <w:lang w:val="en-US"/>
              </w:rPr>
            </w:pPr>
            <w:r w:rsidRPr="00E04734">
              <w:rPr>
                <w:lang w:val="en-US"/>
              </w:rPr>
              <w:t>sig_obj.&lt;Profil&gt;.key.SIG_PDFA_VALID</w:t>
            </w:r>
          </w:p>
        </w:tc>
        <w:tc>
          <w:tcPr>
            <w:tcW w:w="2239" w:type="dxa"/>
          </w:tcPr>
          <w:p w14:paraId="460E85DB" w14:textId="77777777" w:rsidR="002C1BE6" w:rsidRDefault="002C1BE6" w:rsidP="00313814">
            <w:pPr>
              <w:pStyle w:val="Value"/>
              <w:rPr>
                <w:lang w:val="en-US"/>
              </w:rPr>
            </w:pPr>
            <w:r>
              <w:rPr>
                <w:lang w:val="en-US"/>
              </w:rPr>
              <w:t>true/false</w:t>
            </w:r>
          </w:p>
        </w:tc>
        <w:tc>
          <w:tcPr>
            <w:tcW w:w="4682" w:type="dxa"/>
          </w:tcPr>
          <w:p w14:paraId="36320251" w14:textId="77777777" w:rsidR="002C1BE6" w:rsidRPr="002C1BE6" w:rsidRDefault="002C1BE6" w:rsidP="00075E0D">
            <w:pPr>
              <w:pStyle w:val="Beschreibung"/>
              <w:rPr>
                <w:lang w:val="de-DE"/>
              </w:rPr>
            </w:pPr>
            <w:r>
              <w:rPr>
                <w:lang w:val="de-DE"/>
              </w:rPr>
              <w:t xml:space="preserve">Aktivieren des PDFA Supports für dieses Profil. Hier wird sichergestellt, dass ein bereits PDF-A konformes Dokument auch PDF-A konform bleibt. Es wird </w:t>
            </w:r>
            <w:r>
              <w:rPr>
                <w:b/>
                <w:lang w:val="de-DE"/>
              </w:rPr>
              <w:t xml:space="preserve">kein </w:t>
            </w:r>
            <w:r>
              <w:rPr>
                <w:lang w:val="de-DE"/>
              </w:rPr>
              <w:t>PDF-A Dokument aus einem nicht-PDF-A Dokument erzeugt! Derzeit werden die Profile PDF/A-1b und PDF/A-3b unterstützt.</w:t>
            </w:r>
          </w:p>
        </w:tc>
      </w:tr>
    </w:tbl>
    <w:p w14:paraId="203FB453" w14:textId="77777777" w:rsidR="00E04734" w:rsidRDefault="00E04734" w:rsidP="00835D6C"/>
    <w:p w14:paraId="46F5999C" w14:textId="77777777" w:rsidR="002C1BE6" w:rsidRPr="002C1BE6" w:rsidRDefault="002C1BE6" w:rsidP="00835D6C">
      <w:r>
        <w:t>Anmerkung: Damit ein PDF/A konformer Signaturblock erzeugt werden kann, müssen alle im Profil verwendeten Schriften TTF Schriftarten sein!</w:t>
      </w:r>
    </w:p>
    <w:p w14:paraId="5712DE1F" w14:textId="77777777" w:rsidR="000262FE" w:rsidRDefault="000262FE" w:rsidP="000262FE">
      <w:pPr>
        <w:pStyle w:val="Heading1"/>
      </w:pPr>
      <w:bookmarkStart w:id="9" w:name="_Toc417992177"/>
      <w:r>
        <w:lastRenderedPageBreak/>
        <w:t>Beispiele</w:t>
      </w:r>
      <w:bookmarkEnd w:id="9"/>
      <w:r>
        <w:t xml:space="preserve"> </w:t>
      </w:r>
    </w:p>
    <w:p w14:paraId="09E02D0C" w14:textId="77777777" w:rsidR="00C41977" w:rsidRDefault="00C41977" w:rsidP="00C41977">
      <w:r>
        <w:t>Im diesem Kapitel finden sich ein paar Beispiele für den Aufbau von Signaturblöcken.</w:t>
      </w:r>
    </w:p>
    <w:p w14:paraId="782CDA68" w14:textId="77777777" w:rsidR="00BE04D7" w:rsidRDefault="00BE04D7" w:rsidP="00BE04D7">
      <w:pPr>
        <w:pStyle w:val="Heading2"/>
      </w:pPr>
      <w:bookmarkStart w:id="10" w:name="_Toc417992178"/>
      <w:r>
        <w:t>Simple Tabelle</w:t>
      </w:r>
      <w:bookmarkEnd w:id="10"/>
    </w:p>
    <w:p w14:paraId="6BC3B8B2" w14:textId="77777777" w:rsidR="00C41977" w:rsidRPr="00C41977" w:rsidRDefault="00C41977" w:rsidP="00C41977">
      <w:r>
        <w:rPr>
          <w:noProof/>
          <w:lang w:val="en-US" w:eastAsia="en-US"/>
        </w:rPr>
        <w:drawing>
          <wp:inline distT="0" distB="0" distL="0" distR="0" wp14:anchorId="784D33E5" wp14:editId="44CCD1E0">
            <wp:extent cx="5914390" cy="249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4390" cy="249555"/>
                    </a:xfrm>
                    <a:prstGeom prst="rect">
                      <a:avLst/>
                    </a:prstGeom>
                  </pic:spPr>
                </pic:pic>
              </a:graphicData>
            </a:graphic>
          </wp:inline>
        </w:drawing>
      </w:r>
    </w:p>
    <w:p w14:paraId="4E917AAD" w14:textId="77777777" w:rsidR="00C41977" w:rsidRPr="00C41977" w:rsidRDefault="00C41977" w:rsidP="00C41977">
      <w:r>
        <w:t>Hierbei handelt es sich um die Basis für einen Signaturblock. Die Tabelle enthält lediglich den Namen des Unterzeichners, in diesem Fall ‘</w:t>
      </w:r>
      <w:proofErr w:type="spellStart"/>
      <w:r>
        <w:t>test</w:t>
      </w:r>
      <w:proofErr w:type="spellEnd"/>
      <w:r>
        <w:t xml:space="preserve">‘. Hier wird zuerst der Name aus dem Zertifikat extrahiert und sowohl </w:t>
      </w:r>
      <w:proofErr w:type="spellStart"/>
      <w:r>
        <w:t>key</w:t>
      </w:r>
      <w:proofErr w:type="spellEnd"/>
      <w:r>
        <w:t xml:space="preserve"> als auch </w:t>
      </w:r>
      <w:proofErr w:type="spellStart"/>
      <w:r>
        <w:t>value</w:t>
      </w:r>
      <w:proofErr w:type="spellEnd"/>
      <w:r>
        <w:t xml:space="preserve"> zugewiesen. Dieser Wert wir dann über die Anweisung ‚‘SIG_SUBJECT-cv‘ in die Tabelle eingetragen. Der Rest der Parameter ist für die visuelle Repräsentation des Blocks vorgesehen. </w:t>
      </w:r>
    </w:p>
    <w:p w14:paraId="3E1C1BFC" w14:textId="77777777" w:rsidR="00BE04D7" w:rsidRDefault="00BE04D7" w:rsidP="00BE04D7">
      <w:pPr>
        <w:spacing w:after="0" w:line="240" w:lineRule="auto"/>
      </w:pPr>
      <w:r w:rsidRPr="00BE04D7">
        <w:t>sig_obj.BASE_NORMAL_1.key.SIG_SUBJECT=Unterzeichner</w:t>
      </w:r>
    </w:p>
    <w:p w14:paraId="576A63EB" w14:textId="77777777" w:rsidR="00BE04D7" w:rsidRPr="006620CA" w:rsidRDefault="00BE04D7" w:rsidP="00C41977">
      <w:pPr>
        <w:spacing w:after="0" w:line="240" w:lineRule="auto"/>
        <w:rPr>
          <w:lang w:val="en-US"/>
        </w:rPr>
      </w:pPr>
      <w:r w:rsidRPr="006620CA">
        <w:rPr>
          <w:lang w:val="en-US"/>
        </w:rPr>
        <w:t>sig_obj.BASE_N</w:t>
      </w:r>
      <w:r w:rsidRPr="00BE04D7">
        <w:rPr>
          <w:lang w:val="en-US"/>
        </w:rPr>
        <w:t>ORMAL_1.value.SIG_SUBJECT=${</w:t>
      </w:r>
      <w:proofErr w:type="spellStart"/>
      <w:proofErr w:type="gramStart"/>
      <w:r w:rsidRPr="00BE04D7">
        <w:rPr>
          <w:lang w:val="en-US"/>
        </w:rPr>
        <w:t>subject.T</w:t>
      </w:r>
      <w:proofErr w:type="spellEnd"/>
      <w:proofErr w:type="gramEnd"/>
      <w:r w:rsidRPr="00BE04D7">
        <w:rPr>
          <w:lang w:val="en-US"/>
        </w:rPr>
        <w:t xml:space="preserve"> != null ? </w:t>
      </w:r>
      <w:r w:rsidRPr="006620CA">
        <w:rPr>
          <w:lang w:val="en-US"/>
        </w:rPr>
        <w:t>(</w:t>
      </w:r>
      <w:proofErr w:type="spellStart"/>
      <w:proofErr w:type="gramStart"/>
      <w:r w:rsidRPr="006620CA">
        <w:rPr>
          <w:lang w:val="en-US"/>
        </w:rPr>
        <w:t>subject.T</w:t>
      </w:r>
      <w:proofErr w:type="spellEnd"/>
      <w:proofErr w:type="gramEnd"/>
      <w:r w:rsidRPr="006620CA">
        <w:rPr>
          <w:lang w:val="en-US"/>
        </w:rPr>
        <w:t xml:space="preserve"> + " ") : ""}${subject.CN}</w:t>
      </w:r>
    </w:p>
    <w:p w14:paraId="27881241" w14:textId="77777777" w:rsidR="00C41977" w:rsidRPr="006620CA" w:rsidRDefault="00C41977" w:rsidP="00C41977">
      <w:pPr>
        <w:spacing w:after="0" w:line="240" w:lineRule="auto"/>
        <w:rPr>
          <w:lang w:val="en-US"/>
        </w:rPr>
      </w:pPr>
    </w:p>
    <w:p w14:paraId="2A30FFF6" w14:textId="77777777" w:rsidR="00C41977" w:rsidRPr="00C41977" w:rsidRDefault="00C41977" w:rsidP="00C41977">
      <w:pPr>
        <w:spacing w:after="0" w:line="240" w:lineRule="auto"/>
        <w:rPr>
          <w:lang w:val="en-US"/>
        </w:rPr>
      </w:pPr>
      <w:r w:rsidRPr="00C41977">
        <w:rPr>
          <w:lang w:val="en-US"/>
        </w:rPr>
        <w:t>sig_</w:t>
      </w:r>
      <w:proofErr w:type="gramStart"/>
      <w:r w:rsidRPr="00C41977">
        <w:rPr>
          <w:lang w:val="en-US"/>
        </w:rPr>
        <w:t>obj.BASE</w:t>
      </w:r>
      <w:proofErr w:type="gramEnd"/>
      <w:r w:rsidRPr="00C41977">
        <w:rPr>
          <w:lang w:val="en-US"/>
        </w:rPr>
        <w:t>_NORMAL_1.table.main.1=SIG_SUBJECT-cv</w:t>
      </w:r>
    </w:p>
    <w:p w14:paraId="34D84A9F" w14:textId="77777777" w:rsidR="00C41977" w:rsidRDefault="00C41977" w:rsidP="00C41977">
      <w:pPr>
        <w:spacing w:after="0" w:line="240" w:lineRule="auto"/>
        <w:rPr>
          <w:lang w:val="en-US"/>
        </w:rPr>
      </w:pPr>
    </w:p>
    <w:p w14:paraId="68B38FD3" w14:textId="77777777" w:rsidR="00C41977" w:rsidRDefault="00C41977" w:rsidP="00C41977">
      <w:pPr>
        <w:spacing w:after="0" w:line="240" w:lineRule="auto"/>
        <w:rPr>
          <w:lang w:val="en-US"/>
        </w:rPr>
      </w:pPr>
      <w:r w:rsidRPr="00C41977">
        <w:rPr>
          <w:lang w:val="en-US"/>
        </w:rPr>
        <w:t>sig_</w:t>
      </w:r>
      <w:proofErr w:type="gramStart"/>
      <w:r w:rsidRPr="00C41977">
        <w:rPr>
          <w:lang w:val="en-US"/>
        </w:rPr>
        <w:t>obj.BASE</w:t>
      </w:r>
      <w:proofErr w:type="gramEnd"/>
      <w:r w:rsidRPr="00C41977">
        <w:rPr>
          <w:lang w:val="en-US"/>
        </w:rPr>
        <w:t>_NORMAL_1.table.ma</w:t>
      </w:r>
      <w:r>
        <w:rPr>
          <w:lang w:val="en-US"/>
        </w:rPr>
        <w:t>in.Style.font=HELVETICA,8,BOLD</w:t>
      </w:r>
      <w:r>
        <w:rPr>
          <w:lang w:val="en-US"/>
        </w:rPr>
        <w:cr/>
      </w:r>
      <w:r w:rsidRPr="00C41977">
        <w:rPr>
          <w:lang w:val="en-US"/>
        </w:rPr>
        <w:t>sig_</w:t>
      </w:r>
      <w:proofErr w:type="gramStart"/>
      <w:r w:rsidRPr="00C41977">
        <w:rPr>
          <w:lang w:val="en-US"/>
        </w:rPr>
        <w:t>obj.BASE</w:t>
      </w:r>
      <w:proofErr w:type="gramEnd"/>
      <w:r w:rsidRPr="00C41977">
        <w:rPr>
          <w:lang w:val="en-US"/>
        </w:rPr>
        <w:t>_NORMAL_1.table.main.Style.valuefont=COURIER,8,NORMAL</w:t>
      </w:r>
    </w:p>
    <w:p w14:paraId="4BA1783B" w14:textId="77777777" w:rsidR="00C41977" w:rsidRPr="00C41977" w:rsidRDefault="00C41977" w:rsidP="00C41977">
      <w:pPr>
        <w:spacing w:after="0" w:line="240" w:lineRule="auto"/>
        <w:rPr>
          <w:lang w:val="en-US"/>
        </w:rPr>
      </w:pPr>
      <w:r w:rsidRPr="00C41977">
        <w:rPr>
          <w:lang w:val="en-US"/>
        </w:rPr>
        <w:t>sig_</w:t>
      </w:r>
      <w:proofErr w:type="gramStart"/>
      <w:r w:rsidRPr="00C41977">
        <w:rPr>
          <w:lang w:val="en-US"/>
        </w:rPr>
        <w:t>obj.BASE</w:t>
      </w:r>
      <w:proofErr w:type="gramEnd"/>
      <w:r w:rsidRPr="00C41977">
        <w:rPr>
          <w:lang w:val="en-US"/>
        </w:rPr>
        <w:t>_NO</w:t>
      </w:r>
      <w:r>
        <w:rPr>
          <w:lang w:val="en-US"/>
        </w:rPr>
        <w:t>RMAL_1.table.main.ColsWidth=1 6</w:t>
      </w:r>
    </w:p>
    <w:p w14:paraId="0C8E3C77" w14:textId="77777777" w:rsidR="00C41977" w:rsidRPr="00C41977" w:rsidRDefault="00C41977" w:rsidP="00C41977">
      <w:pPr>
        <w:spacing w:after="0" w:line="240" w:lineRule="auto"/>
        <w:rPr>
          <w:lang w:val="en-US"/>
        </w:rPr>
      </w:pPr>
      <w:r w:rsidRPr="00C41977">
        <w:rPr>
          <w:lang w:val="en-US"/>
        </w:rPr>
        <w:t>sig_</w:t>
      </w:r>
      <w:proofErr w:type="gramStart"/>
      <w:r w:rsidRPr="00C41977">
        <w:rPr>
          <w:lang w:val="en-US"/>
        </w:rPr>
        <w:t>obj.BASE</w:t>
      </w:r>
      <w:proofErr w:type="gramEnd"/>
      <w:r w:rsidRPr="00C41977">
        <w:rPr>
          <w:lang w:val="en-US"/>
        </w:rPr>
        <w:t>_NORMAL_1.table</w:t>
      </w:r>
      <w:r>
        <w:rPr>
          <w:lang w:val="en-US"/>
        </w:rPr>
        <w:t>.main.Style.bgcolor=255 255 255</w:t>
      </w:r>
    </w:p>
    <w:p w14:paraId="47B24A37" w14:textId="77777777" w:rsidR="00C41977" w:rsidRPr="00C41977" w:rsidRDefault="00C41977" w:rsidP="00C41977">
      <w:pPr>
        <w:spacing w:after="0" w:line="240" w:lineRule="auto"/>
        <w:rPr>
          <w:lang w:val="en-US"/>
        </w:rPr>
      </w:pPr>
      <w:r w:rsidRPr="00C41977">
        <w:rPr>
          <w:lang w:val="en-US"/>
        </w:rPr>
        <w:t>sig_</w:t>
      </w:r>
      <w:proofErr w:type="gramStart"/>
      <w:r w:rsidRPr="00C41977">
        <w:rPr>
          <w:lang w:val="en-US"/>
        </w:rPr>
        <w:t>obj.BASE</w:t>
      </w:r>
      <w:proofErr w:type="gramEnd"/>
      <w:r w:rsidRPr="00C41977">
        <w:rPr>
          <w:lang w:val="en-US"/>
        </w:rPr>
        <w:t>_NORMAL_1</w:t>
      </w:r>
      <w:r>
        <w:rPr>
          <w:lang w:val="en-US"/>
        </w:rPr>
        <w:t>.table.main.Style.padding=4</w:t>
      </w:r>
    </w:p>
    <w:p w14:paraId="1DD60789" w14:textId="77777777" w:rsidR="00BE04D7" w:rsidRDefault="00C41977" w:rsidP="00C41977">
      <w:pPr>
        <w:spacing w:after="0" w:line="240" w:lineRule="auto"/>
        <w:rPr>
          <w:lang w:val="en-US"/>
        </w:rPr>
      </w:pPr>
      <w:r w:rsidRPr="00C41977">
        <w:rPr>
          <w:lang w:val="en-US"/>
        </w:rPr>
        <w:t>sig_</w:t>
      </w:r>
      <w:proofErr w:type="gramStart"/>
      <w:r w:rsidRPr="00C41977">
        <w:rPr>
          <w:lang w:val="en-US"/>
        </w:rPr>
        <w:t>obj.BASE</w:t>
      </w:r>
      <w:proofErr w:type="gramEnd"/>
      <w:r w:rsidRPr="00C41977">
        <w:rPr>
          <w:lang w:val="en-US"/>
        </w:rPr>
        <w:t>_NORMAL_1.table.main.Style.border=0.1</w:t>
      </w:r>
    </w:p>
    <w:p w14:paraId="36EBC74C" w14:textId="77777777" w:rsidR="00C41977" w:rsidRPr="00C41977" w:rsidRDefault="00C41977" w:rsidP="00C41977">
      <w:pPr>
        <w:spacing w:after="0" w:line="240" w:lineRule="auto"/>
        <w:rPr>
          <w:lang w:val="en-US"/>
        </w:rPr>
      </w:pPr>
    </w:p>
    <w:p w14:paraId="0E496EC0" w14:textId="77777777" w:rsidR="00AB6AF6" w:rsidRDefault="00AB6AF6" w:rsidP="00AB6AF6">
      <w:pPr>
        <w:pStyle w:val="Heading2"/>
      </w:pPr>
      <w:bookmarkStart w:id="11" w:name="_Toc417992179"/>
      <w:r>
        <w:t>Simple Tabelle mit Bild</w:t>
      </w:r>
      <w:bookmarkEnd w:id="11"/>
    </w:p>
    <w:p w14:paraId="322A81CF" w14:textId="77777777" w:rsidR="00BE04D7" w:rsidRDefault="006620CA" w:rsidP="00835D6C">
      <w:r>
        <w:rPr>
          <w:noProof/>
          <w:lang w:val="en-US" w:eastAsia="en-US"/>
        </w:rPr>
        <w:drawing>
          <wp:inline distT="0" distB="0" distL="0" distR="0" wp14:anchorId="009C579E" wp14:editId="08DA08B1">
            <wp:extent cx="591439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4390" cy="981075"/>
                    </a:xfrm>
                    <a:prstGeom prst="rect">
                      <a:avLst/>
                    </a:prstGeom>
                  </pic:spPr>
                </pic:pic>
              </a:graphicData>
            </a:graphic>
          </wp:inline>
        </w:drawing>
      </w:r>
    </w:p>
    <w:p w14:paraId="23C2B5AC" w14:textId="77777777" w:rsidR="007B419E" w:rsidRDefault="006620CA" w:rsidP="00835D6C">
      <w:r>
        <w:t>Hier wurden dieselben Parameter wie oben verwendet. Zusätzlich noch</w:t>
      </w:r>
      <w:r w:rsidR="007B419E">
        <w:t xml:space="preserve"> wurde noch eine Signaturmarke</w:t>
      </w:r>
      <w:r>
        <w:t xml:space="preserve"> eingefügt und die Breite und Höhe des Rahmens durch den Parameter </w:t>
      </w:r>
      <w:r w:rsidR="007B419E">
        <w:t>‘</w:t>
      </w:r>
      <w:proofErr w:type="spellStart"/>
      <w:r w:rsidRPr="006620CA">
        <w:t>imagescaletofit</w:t>
      </w:r>
      <w:proofErr w:type="spellEnd"/>
      <w:r w:rsidR="007B419E">
        <w:t>‘ fixiert.</w:t>
      </w:r>
    </w:p>
    <w:p w14:paraId="7FC0484B" w14:textId="77777777" w:rsidR="007B419E" w:rsidRDefault="007B419E" w:rsidP="007B419E">
      <w:pPr>
        <w:spacing w:after="0" w:line="240" w:lineRule="auto"/>
        <w:rPr>
          <w:lang w:val="en-US"/>
        </w:rPr>
      </w:pPr>
      <w:r w:rsidRPr="007B419E">
        <w:rPr>
          <w:lang w:val="en-US"/>
        </w:rPr>
        <w:t>sig_obj.BASE_NORMAL_1.value.SIG_LABEL=</w:t>
      </w:r>
      <w:r>
        <w:rPr>
          <w:lang w:val="en-US"/>
        </w:rPr>
        <w:t>…..</w:t>
      </w:r>
      <w:r w:rsidRPr="007B419E">
        <w:rPr>
          <w:lang w:val="en-US"/>
        </w:rPr>
        <w:t>/pdf-as/images/signatur-logo_de.png</w:t>
      </w:r>
    </w:p>
    <w:p w14:paraId="0EA26A06" w14:textId="77777777" w:rsidR="007B419E" w:rsidRDefault="007B419E" w:rsidP="007B419E">
      <w:pPr>
        <w:spacing w:after="0" w:line="240" w:lineRule="auto"/>
        <w:rPr>
          <w:lang w:val="en-US"/>
        </w:rPr>
      </w:pPr>
      <w:r w:rsidRPr="007B419E">
        <w:rPr>
          <w:lang w:val="en-US"/>
        </w:rPr>
        <w:t>sig_</w:t>
      </w:r>
      <w:proofErr w:type="gramStart"/>
      <w:r w:rsidRPr="007B419E">
        <w:rPr>
          <w:lang w:val="en-US"/>
        </w:rPr>
        <w:t>obj.BASE</w:t>
      </w:r>
      <w:proofErr w:type="gramEnd"/>
      <w:r w:rsidRPr="007B419E">
        <w:rPr>
          <w:lang w:val="en-US"/>
        </w:rPr>
        <w:t>_NORMAL_1.table.main.Style.imagescaletofit=80.0;80.0</w:t>
      </w:r>
    </w:p>
    <w:p w14:paraId="07CA1690" w14:textId="77777777" w:rsidR="007B419E" w:rsidRPr="007B419E" w:rsidRDefault="007B419E" w:rsidP="007B419E">
      <w:pPr>
        <w:spacing w:after="0" w:line="240" w:lineRule="auto"/>
        <w:rPr>
          <w:lang w:val="en-US"/>
        </w:rPr>
      </w:pPr>
      <w:r w:rsidRPr="007B419E">
        <w:rPr>
          <w:lang w:val="en-US"/>
        </w:rPr>
        <w:t>sig_</w:t>
      </w:r>
      <w:proofErr w:type="gramStart"/>
      <w:r w:rsidRPr="007B419E">
        <w:rPr>
          <w:lang w:val="en-US"/>
        </w:rPr>
        <w:t>obj.BASE</w:t>
      </w:r>
      <w:proofErr w:type="gramEnd"/>
      <w:r w:rsidRPr="007B419E">
        <w:rPr>
          <w:lang w:val="en-US"/>
        </w:rPr>
        <w:t>_NORMA</w:t>
      </w:r>
      <w:r>
        <w:rPr>
          <w:lang w:val="en-US"/>
        </w:rPr>
        <w:t>L_1.table.main.1=SIG_SUBJECT-cv</w:t>
      </w:r>
    </w:p>
    <w:p w14:paraId="6ED0567F" w14:textId="77777777" w:rsidR="006620CA" w:rsidRDefault="007B419E" w:rsidP="007B419E">
      <w:pPr>
        <w:spacing w:after="0" w:line="240" w:lineRule="auto"/>
        <w:rPr>
          <w:lang w:val="en-US"/>
        </w:rPr>
      </w:pPr>
      <w:r w:rsidRPr="007B419E">
        <w:rPr>
          <w:lang w:val="en-US"/>
        </w:rPr>
        <w:t>sig_</w:t>
      </w:r>
      <w:proofErr w:type="gramStart"/>
      <w:r w:rsidRPr="007B419E">
        <w:rPr>
          <w:lang w:val="en-US"/>
        </w:rPr>
        <w:t>obj.BASE</w:t>
      </w:r>
      <w:proofErr w:type="gramEnd"/>
      <w:r w:rsidRPr="007B419E">
        <w:rPr>
          <w:lang w:val="en-US"/>
        </w:rPr>
        <w:t>_NORMAL_1.table.main.2=SIG_LABEL-</w:t>
      </w:r>
      <w:proofErr w:type="spellStart"/>
      <w:r w:rsidRPr="007B419E">
        <w:rPr>
          <w:lang w:val="en-US"/>
        </w:rPr>
        <w:t>i</w:t>
      </w:r>
      <w:proofErr w:type="spellEnd"/>
    </w:p>
    <w:p w14:paraId="49932B37" w14:textId="77777777" w:rsidR="007B419E" w:rsidRDefault="007B419E" w:rsidP="007B419E">
      <w:pPr>
        <w:spacing w:after="0" w:line="240" w:lineRule="auto"/>
        <w:rPr>
          <w:lang w:val="en-US"/>
        </w:rPr>
      </w:pPr>
      <w:r>
        <w:rPr>
          <w:lang w:val="en-US"/>
        </w:rPr>
        <w:br/>
      </w:r>
    </w:p>
    <w:bookmarkStart w:id="12" w:name="_Toc417992180"/>
    <w:p w14:paraId="2DEDB82B" w14:textId="77777777" w:rsidR="007B419E" w:rsidRDefault="007B419E" w:rsidP="007B419E">
      <w:pPr>
        <w:pStyle w:val="Heading2"/>
      </w:pPr>
      <w:r>
        <w:rPr>
          <w:noProof/>
          <w:lang w:val="en-US" w:eastAsia="en-US"/>
        </w:rPr>
        <w:lastRenderedPageBreak/>
        <mc:AlternateContent>
          <mc:Choice Requires="wps">
            <w:drawing>
              <wp:anchor distT="0" distB="0" distL="114300" distR="114300" simplePos="0" relativeHeight="251661312" behindDoc="0" locked="0" layoutInCell="1" allowOverlap="1" wp14:anchorId="2F8C1BEF" wp14:editId="2D18768E">
                <wp:simplePos x="0" y="0"/>
                <wp:positionH relativeFrom="column">
                  <wp:posOffset>885143</wp:posOffset>
                </wp:positionH>
                <wp:positionV relativeFrom="paragraph">
                  <wp:posOffset>264624</wp:posOffset>
                </wp:positionV>
                <wp:extent cx="4995080" cy="779458"/>
                <wp:effectExtent l="0" t="0" r="15240" b="20955"/>
                <wp:wrapNone/>
                <wp:docPr id="13" name="Rectangle 13"/>
                <wp:cNvGraphicFramePr/>
                <a:graphic xmlns:a="http://schemas.openxmlformats.org/drawingml/2006/main">
                  <a:graphicData uri="http://schemas.microsoft.com/office/word/2010/wordprocessingShape">
                    <wps:wsp>
                      <wps:cNvSpPr/>
                      <wps:spPr>
                        <a:xfrm>
                          <a:off x="0" y="0"/>
                          <a:ext cx="4995080" cy="7794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8A784" id="Rectangle 13" o:spid="_x0000_s1026" style="position:absolute;margin-left:69.7pt;margin-top:20.85pt;width:393.3pt;height:6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" filled="f" strokecolor="red" strokeweight="1pt"/>
            </w:pict>
          </mc:Fallback>
        </mc:AlternateContent>
      </w:r>
      <w:r>
        <w:t>Kombinierte Tabellen</w:t>
      </w:r>
      <w:bookmarkEnd w:id="12"/>
    </w:p>
    <w:p w14:paraId="13BF25A3" w14:textId="77777777" w:rsidR="007B419E" w:rsidRDefault="007B419E" w:rsidP="007B419E">
      <w:pPr>
        <w:spacing w:after="0" w:line="240" w:lineRule="auto"/>
        <w:rPr>
          <w:lang w:val="en-US"/>
        </w:rPr>
      </w:pPr>
      <w:r>
        <w:rPr>
          <w:noProof/>
          <w:lang w:val="en-US" w:eastAsia="en-US"/>
        </w:rPr>
        <w:drawing>
          <wp:inline distT="0" distB="0" distL="0" distR="0" wp14:anchorId="1E88F5CD" wp14:editId="074A6AE4">
            <wp:extent cx="5914390" cy="765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4390" cy="765810"/>
                    </a:xfrm>
                    <a:prstGeom prst="rect">
                      <a:avLst/>
                    </a:prstGeom>
                  </pic:spPr>
                </pic:pic>
              </a:graphicData>
            </a:graphic>
          </wp:inline>
        </w:drawing>
      </w:r>
    </w:p>
    <w:p w14:paraId="271393CA" w14:textId="77777777" w:rsidR="007B419E" w:rsidRDefault="00405413" w:rsidP="007B419E">
      <w:pPr>
        <w:spacing w:after="0" w:line="240" w:lineRule="auto"/>
      </w:pPr>
      <w:r>
        <w:t xml:space="preserve">Es können auch mehrere Tabellen ineinander verschachtelt werden, um komplexe Signaturblöcke zu erzeugen. </w:t>
      </w:r>
      <w:r w:rsidR="007B419E" w:rsidRPr="007B419E">
        <w:t xml:space="preserve">Hier wurde in den rechten Teil der Haupttabelle eine 2. </w:t>
      </w:r>
      <w:r w:rsidR="007B419E">
        <w:t xml:space="preserve">Tabelle(rot) </w:t>
      </w:r>
      <w:proofErr w:type="gramStart"/>
      <w:r w:rsidR="007B419E">
        <w:t>mit zusätzliche Infos</w:t>
      </w:r>
      <w:proofErr w:type="gramEnd"/>
      <w:r w:rsidR="007B419E">
        <w:t>, basierend auf Key-Value Pairs, eingefügt.</w:t>
      </w:r>
    </w:p>
    <w:p w14:paraId="3519815A" w14:textId="77777777" w:rsidR="007B419E" w:rsidRDefault="007B419E" w:rsidP="007B419E">
      <w:pPr>
        <w:spacing w:after="0" w:line="240" w:lineRule="auto"/>
      </w:pPr>
    </w:p>
    <w:p w14:paraId="2E8432C9" w14:textId="77777777" w:rsidR="007B419E" w:rsidRPr="00CF3927" w:rsidRDefault="007B419E" w:rsidP="007B419E">
      <w:pPr>
        <w:spacing w:after="0" w:line="240" w:lineRule="auto"/>
        <w:rPr>
          <w:lang w:val="en-US"/>
        </w:rPr>
      </w:pPr>
      <w:r w:rsidRPr="00CF3927">
        <w:rPr>
          <w:lang w:val="en-US"/>
        </w:rPr>
        <w:t>#---------------------- MAIN TABLE -------------------------</w:t>
      </w:r>
    </w:p>
    <w:p w14:paraId="209D21BD" w14:textId="77777777" w:rsidR="007B419E" w:rsidRPr="00CF3927" w:rsidRDefault="007B419E" w:rsidP="007B419E">
      <w:pPr>
        <w:spacing w:after="0" w:line="240" w:lineRule="auto"/>
        <w:rPr>
          <w:color w:val="FF0000"/>
          <w:lang w:val="en-US"/>
        </w:rPr>
      </w:pPr>
      <w:r w:rsidRPr="00CF3927">
        <w:rPr>
          <w:lang w:val="en-US"/>
        </w:rPr>
        <w:t>sig_</w:t>
      </w:r>
      <w:proofErr w:type="gramStart"/>
      <w:r w:rsidRPr="00CF3927">
        <w:rPr>
          <w:lang w:val="en-US"/>
        </w:rPr>
        <w:t>obj.BASE</w:t>
      </w:r>
      <w:proofErr w:type="gramEnd"/>
      <w:r w:rsidRPr="00CF3927">
        <w:rPr>
          <w:lang w:val="en-US"/>
        </w:rPr>
        <w:t>_NORMAL_1.table.main.1=</w:t>
      </w:r>
      <w:proofErr w:type="spellStart"/>
      <w:r w:rsidRPr="00CF3927">
        <w:rPr>
          <w:lang w:val="en-US"/>
        </w:rPr>
        <w:t>SIG_LABEL-i|</w:t>
      </w:r>
      <w:r w:rsidRPr="00CF3927">
        <w:rPr>
          <w:color w:val="FF0000"/>
          <w:lang w:val="en-US"/>
        </w:rPr>
        <w:t>TABLE-info</w:t>
      </w:r>
      <w:proofErr w:type="spellEnd"/>
    </w:p>
    <w:p w14:paraId="47240589" w14:textId="77777777" w:rsidR="007B419E" w:rsidRPr="007B419E" w:rsidRDefault="007B419E" w:rsidP="007B419E">
      <w:pPr>
        <w:spacing w:after="0" w:line="240" w:lineRule="auto"/>
      </w:pPr>
      <w:r w:rsidRPr="007B419E">
        <w:t>sig_</w:t>
      </w:r>
      <w:proofErr w:type="gramStart"/>
      <w:r w:rsidRPr="007B419E">
        <w:t>obj.BASE</w:t>
      </w:r>
      <w:proofErr w:type="gramEnd"/>
      <w:r w:rsidRPr="007B419E">
        <w:t>_NORMAL_1.table.main.ColsWidth=1 6       #2 Spalten; Verhältnis</w:t>
      </w:r>
      <w:r>
        <w:t xml:space="preserve"> Breite</w:t>
      </w:r>
      <w:r w:rsidRPr="007B419E">
        <w:t xml:space="preserve"> 1:6</w:t>
      </w:r>
    </w:p>
    <w:p w14:paraId="4BF5233F" w14:textId="77777777" w:rsidR="007B419E" w:rsidRPr="007B419E" w:rsidRDefault="007B419E" w:rsidP="007B419E">
      <w:pPr>
        <w:spacing w:after="0" w:line="240" w:lineRule="auto"/>
      </w:pPr>
    </w:p>
    <w:p w14:paraId="165616DC" w14:textId="77777777" w:rsidR="007B419E" w:rsidRPr="00CF3927" w:rsidRDefault="007B419E" w:rsidP="007B419E">
      <w:pPr>
        <w:spacing w:after="0" w:line="240" w:lineRule="auto"/>
        <w:rPr>
          <w:lang w:val="en-US"/>
        </w:rPr>
      </w:pPr>
      <w:r w:rsidRPr="00CF3927">
        <w:rPr>
          <w:lang w:val="en-US"/>
        </w:rPr>
        <w:t>#---------------------- INFO TABLE -------------------------</w:t>
      </w:r>
    </w:p>
    <w:p w14:paraId="7FB7A9C5" w14:textId="77777777" w:rsidR="007B419E" w:rsidRPr="007B419E" w:rsidRDefault="007B419E" w:rsidP="007B419E">
      <w:pPr>
        <w:spacing w:after="0" w:line="240" w:lineRule="auto"/>
        <w:rPr>
          <w:lang w:val="en-US"/>
        </w:rPr>
      </w:pPr>
      <w:r w:rsidRPr="007B419E">
        <w:rPr>
          <w:lang w:val="en-US"/>
        </w:rPr>
        <w:t>sig_obj.BASE_NO</w:t>
      </w:r>
      <w:r>
        <w:rPr>
          <w:lang w:val="en-US"/>
        </w:rPr>
        <w:t>RMAL_1.</w:t>
      </w:r>
      <w:r w:rsidRPr="007B419E">
        <w:rPr>
          <w:color w:val="FF0000"/>
          <w:lang w:val="en-US"/>
        </w:rPr>
        <w:t>table.info</w:t>
      </w:r>
      <w:r>
        <w:rPr>
          <w:lang w:val="en-US"/>
        </w:rPr>
        <w:t>.ColsWidth=1 4</w:t>
      </w:r>
    </w:p>
    <w:p w14:paraId="43F8DF14" w14:textId="77777777" w:rsidR="007B419E" w:rsidRPr="007B419E" w:rsidRDefault="007B419E" w:rsidP="007B419E">
      <w:pPr>
        <w:spacing w:after="0" w:line="240" w:lineRule="auto"/>
        <w:rPr>
          <w:lang w:val="en-US"/>
        </w:rPr>
      </w:pPr>
      <w:r w:rsidRPr="007B419E">
        <w:rPr>
          <w:lang w:val="en-US"/>
        </w:rPr>
        <w:t>sig_obj.BASE_NORMA</w:t>
      </w:r>
      <w:r>
        <w:rPr>
          <w:lang w:val="en-US"/>
        </w:rPr>
        <w:t>L_1.</w:t>
      </w:r>
      <w:r w:rsidRPr="007B419E">
        <w:rPr>
          <w:color w:val="FF0000"/>
          <w:lang w:val="en-US"/>
        </w:rPr>
        <w:t>table.info</w:t>
      </w:r>
      <w:r>
        <w:rPr>
          <w:lang w:val="en-US"/>
        </w:rPr>
        <w:t>.1=SIG_SUBJECT-cv</w:t>
      </w:r>
    </w:p>
    <w:p w14:paraId="3D92ED7D" w14:textId="77777777" w:rsidR="007B419E" w:rsidRPr="007B419E" w:rsidRDefault="007B419E" w:rsidP="007B419E">
      <w:pPr>
        <w:spacing w:after="0" w:line="240" w:lineRule="auto"/>
        <w:rPr>
          <w:lang w:val="en-US"/>
        </w:rPr>
      </w:pPr>
      <w:r w:rsidRPr="007B419E">
        <w:rPr>
          <w:lang w:val="en-US"/>
        </w:rPr>
        <w:t>sig_obj.BASE_NO</w:t>
      </w:r>
      <w:r>
        <w:rPr>
          <w:lang w:val="en-US"/>
        </w:rPr>
        <w:t>RMAL_1.</w:t>
      </w:r>
      <w:r w:rsidRPr="007B419E">
        <w:rPr>
          <w:color w:val="FF0000"/>
          <w:lang w:val="en-US"/>
        </w:rPr>
        <w:t>table.info</w:t>
      </w:r>
      <w:r>
        <w:rPr>
          <w:lang w:val="en-US"/>
        </w:rPr>
        <w:t>.2=SIG_DATE-cv</w:t>
      </w:r>
    </w:p>
    <w:p w14:paraId="48ADAB7A" w14:textId="77777777" w:rsidR="007B419E" w:rsidRPr="007B419E" w:rsidRDefault="007B419E" w:rsidP="007B419E">
      <w:pPr>
        <w:spacing w:after="0" w:line="240" w:lineRule="auto"/>
        <w:rPr>
          <w:lang w:val="en-US"/>
        </w:rPr>
      </w:pPr>
      <w:r w:rsidRPr="007B419E">
        <w:rPr>
          <w:lang w:val="en-US"/>
        </w:rPr>
        <w:t>sig_obj.BASE_NORMAL_1.</w:t>
      </w:r>
      <w:r w:rsidRPr="007B419E">
        <w:rPr>
          <w:color w:val="FF0000"/>
          <w:lang w:val="en-US"/>
        </w:rPr>
        <w:t>table.info</w:t>
      </w:r>
      <w:r w:rsidRPr="007B419E">
        <w:rPr>
          <w:lang w:val="en-US"/>
        </w:rPr>
        <w:t>.3=SIG_ISSUER-cv</w:t>
      </w:r>
    </w:p>
    <w:p w14:paraId="499843B5" w14:textId="77777777" w:rsidR="00E47D56" w:rsidRDefault="00E47D56">
      <w:pPr>
        <w:rPr>
          <w:rFonts w:eastAsiaTheme="majorEastAsia" w:cstheme="majorBidi"/>
          <w:color w:val="F70146"/>
          <w:sz w:val="28"/>
          <w:szCs w:val="36"/>
          <w:lang w:val="en-US"/>
        </w:rPr>
      </w:pPr>
      <w:r>
        <w:rPr>
          <w:lang w:val="en-US"/>
        </w:rPr>
        <w:br w:type="page"/>
      </w:r>
    </w:p>
    <w:p w14:paraId="716A4F2B" w14:textId="77777777" w:rsidR="007B419E" w:rsidRPr="007B419E" w:rsidRDefault="007B419E" w:rsidP="00835D6C">
      <w:pPr>
        <w:pStyle w:val="Name"/>
        <w:rPr>
          <w:lang w:val="en-US"/>
        </w:rPr>
      </w:pPr>
    </w:p>
    <w:p w14:paraId="166C0B5A" w14:textId="77777777"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14:paraId="03C1DB66" w14:textId="77777777"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14:paraId="49FC305F" w14:textId="77777777"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14:paraId="6AD87A96"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14:paraId="0DE3B0AD"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14:paraId="72FD8AC7" w14:textId="77777777"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14:paraId="76F904EB" w14:textId="77777777"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14:paraId="3F0A8922" w14:textId="77777777" w:rsidR="003B26CD" w:rsidRDefault="003B26CD" w:rsidP="00835D6C">
            <w:r>
              <w:t>0.1</w:t>
            </w:r>
          </w:p>
        </w:tc>
        <w:tc>
          <w:tcPr>
            <w:tcW w:w="1701" w:type="dxa"/>
            <w:tcBorders>
              <w:top w:val="nil"/>
              <w:bottom w:val="nil"/>
            </w:tcBorders>
          </w:tcPr>
          <w:p w14:paraId="123BB638" w14:textId="77777777" w:rsidR="003B26CD" w:rsidRDefault="00DD1A42" w:rsidP="00E746B5">
            <w:pPr>
              <w:cnfStyle w:val="000000000000" w:firstRow="0" w:lastRow="0" w:firstColumn="0" w:lastColumn="0" w:oddVBand="0" w:evenVBand="0" w:oddHBand="0" w:evenHBand="0" w:firstRowFirstColumn="0" w:firstRowLastColumn="0" w:lastRowFirstColumn="0" w:lastRowLastColumn="0"/>
            </w:pPr>
            <w:r>
              <w:t>24.04.2015</w:t>
            </w:r>
          </w:p>
        </w:tc>
        <w:tc>
          <w:tcPr>
            <w:tcW w:w="2552" w:type="dxa"/>
            <w:tcBorders>
              <w:top w:val="nil"/>
              <w:bottom w:val="nil"/>
            </w:tcBorders>
          </w:tcPr>
          <w:p w14:paraId="17CA4628" w14:textId="77777777" w:rsidR="003B26CD" w:rsidRDefault="00DD1A42" w:rsidP="00835D6C">
            <w:pPr>
              <w:cnfStyle w:val="000000000000" w:firstRow="0" w:lastRow="0" w:firstColumn="0" w:lastColumn="0" w:oddVBand="0" w:evenVBand="0" w:oddHBand="0" w:evenHBand="0" w:firstRowFirstColumn="0" w:firstRowLastColumn="0" w:lastRowFirstColumn="0" w:lastRowLastColumn="0"/>
            </w:pPr>
            <w:r>
              <w:t xml:space="preserve">Christian </w:t>
            </w:r>
            <w:proofErr w:type="spellStart"/>
            <w:r>
              <w:t>Maierhofer</w:t>
            </w:r>
            <w:proofErr w:type="spellEnd"/>
          </w:p>
        </w:tc>
        <w:tc>
          <w:tcPr>
            <w:tcW w:w="3645" w:type="dxa"/>
            <w:tcBorders>
              <w:top w:val="nil"/>
              <w:bottom w:val="nil"/>
            </w:tcBorders>
          </w:tcPr>
          <w:p w14:paraId="45F22EC5" w14:textId="77777777"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BF3989" w14:paraId="3114475A" w14:textId="77777777" w:rsidTr="008D62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14:paraId="4A3EA4E8" w14:textId="77777777" w:rsidR="00BF3989" w:rsidRDefault="002C1BE6" w:rsidP="00835D6C">
            <w:r>
              <w:t>0.2</w:t>
            </w:r>
          </w:p>
        </w:tc>
        <w:tc>
          <w:tcPr>
            <w:tcW w:w="1701" w:type="dxa"/>
            <w:tcBorders>
              <w:top w:val="nil"/>
            </w:tcBorders>
          </w:tcPr>
          <w:p w14:paraId="604923BB" w14:textId="77777777" w:rsidR="00BF3989" w:rsidRDefault="002C1BE6" w:rsidP="00E746B5">
            <w:pPr>
              <w:cnfStyle w:val="000000010000" w:firstRow="0" w:lastRow="0" w:firstColumn="0" w:lastColumn="0" w:oddVBand="0" w:evenVBand="0" w:oddHBand="0" w:evenHBand="1" w:firstRowFirstColumn="0" w:firstRowLastColumn="0" w:lastRowFirstColumn="0" w:lastRowLastColumn="0"/>
            </w:pPr>
            <w:r>
              <w:t>13.12.2016</w:t>
            </w:r>
          </w:p>
        </w:tc>
        <w:tc>
          <w:tcPr>
            <w:tcW w:w="2552" w:type="dxa"/>
            <w:tcBorders>
              <w:top w:val="nil"/>
            </w:tcBorders>
          </w:tcPr>
          <w:p w14:paraId="70ECB9C3" w14:textId="77777777" w:rsidR="00BF3989" w:rsidRDefault="002C1BE6" w:rsidP="00835D6C">
            <w:pPr>
              <w:cnfStyle w:val="000000010000" w:firstRow="0" w:lastRow="0" w:firstColumn="0" w:lastColumn="0" w:oddVBand="0" w:evenVBand="0" w:oddHBand="0" w:evenHBand="1" w:firstRowFirstColumn="0" w:firstRowLastColumn="0" w:lastRowFirstColumn="0" w:lastRowLastColumn="0"/>
            </w:pPr>
            <w:r>
              <w:t xml:space="preserve">Andreas </w:t>
            </w:r>
            <w:proofErr w:type="spellStart"/>
            <w:r>
              <w:t>Fitzek</w:t>
            </w:r>
            <w:proofErr w:type="spellEnd"/>
          </w:p>
        </w:tc>
        <w:tc>
          <w:tcPr>
            <w:tcW w:w="3645" w:type="dxa"/>
            <w:tcBorders>
              <w:top w:val="nil"/>
            </w:tcBorders>
          </w:tcPr>
          <w:p w14:paraId="449F5F35" w14:textId="77777777" w:rsidR="00BF3989" w:rsidRDefault="002C1BE6" w:rsidP="00835D6C">
            <w:pPr>
              <w:cnfStyle w:val="000000010000" w:firstRow="0" w:lastRow="0" w:firstColumn="0" w:lastColumn="0" w:oddVBand="0" w:evenVBand="0" w:oddHBand="0" w:evenHBand="1" w:firstRowFirstColumn="0" w:firstRowLastColumn="0" w:lastRowFirstColumn="0" w:lastRowLastColumn="0"/>
            </w:pPr>
            <w:r>
              <w:t>SIG_PDFA_VALID</w:t>
            </w:r>
          </w:p>
        </w:tc>
      </w:tr>
    </w:tbl>
    <w:p w14:paraId="72020C07" w14:textId="77777777" w:rsidR="00A01A0C" w:rsidRPr="00835D6C" w:rsidRDefault="00A01A0C" w:rsidP="00835D6C">
      <w:pPr>
        <w:rPr>
          <w:color w:val="FFFFFF" w:themeColor="background1"/>
        </w:rPr>
      </w:pPr>
    </w:p>
    <w:p w14:paraId="53945B8F" w14:textId="77777777" w:rsidR="00A01A0C" w:rsidRDefault="00A01A0C" w:rsidP="00835D6C">
      <w:pPr>
        <w:pStyle w:val="Footer"/>
      </w:pPr>
      <w:r>
        <w:br w:type="page"/>
      </w:r>
    </w:p>
    <w:p w14:paraId="7D894FE4" w14:textId="77777777" w:rsidR="003B26CD" w:rsidRDefault="003B26CD" w:rsidP="00835D6C"/>
    <w:p w14:paraId="17CAE0F5" w14:textId="77777777"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38"/>
        <w:gridCol w:w="7216"/>
      </w:tblGrid>
      <w:tr w:rsidR="003B26CD" w:rsidRPr="00A01A0C" w14:paraId="085EDD73" w14:textId="77777777" w:rsidTr="003B26CD">
        <w:trPr>
          <w:trHeight w:val="375"/>
        </w:trPr>
        <w:tc>
          <w:tcPr>
            <w:tcW w:w="1101" w:type="pct"/>
          </w:tcPr>
          <w:p w14:paraId="5D24C5AF" w14:textId="77777777" w:rsidR="003B26CD" w:rsidRDefault="003B26CD" w:rsidP="00E746B5">
            <w:r>
              <w:t>[</w:t>
            </w:r>
            <w:bookmarkStart w:id="13" w:name="KEYWORDS"/>
            <w:bookmarkStart w:id="14" w:name="PDFASWEB"/>
            <w:bookmarkEnd w:id="13"/>
            <w:r w:rsidR="00E746B5">
              <w:t>PDF-AS-WEB</w:t>
            </w:r>
            <w:bookmarkEnd w:id="14"/>
            <w:r>
              <w:t>]</w:t>
            </w:r>
          </w:p>
        </w:tc>
        <w:tc>
          <w:tcPr>
            <w:tcW w:w="3899" w:type="pct"/>
          </w:tcPr>
          <w:p w14:paraId="66C0AAA1" w14:textId="77777777" w:rsidR="003B26CD" w:rsidRPr="003B26CD" w:rsidRDefault="00E746B5" w:rsidP="00BF3989">
            <w:r>
              <w:t>Anbindung einer externen Webanwendung an PDF-AS-WEB 4.0 AnbindungExterneWebanwendung.pdf</w:t>
            </w:r>
          </w:p>
        </w:tc>
      </w:tr>
      <w:tr w:rsidR="003B26CD" w:rsidRPr="00313814" w14:paraId="5E2702DD" w14:textId="77777777" w:rsidTr="003B26CD">
        <w:trPr>
          <w:trHeight w:val="375"/>
        </w:trPr>
        <w:tc>
          <w:tcPr>
            <w:tcW w:w="1101" w:type="pct"/>
          </w:tcPr>
          <w:p w14:paraId="3A623B07" w14:textId="77777777" w:rsidR="003B26CD" w:rsidRPr="008053A0" w:rsidRDefault="00E746B5" w:rsidP="00835D6C">
            <w:r>
              <w:t>[</w:t>
            </w:r>
            <w:bookmarkStart w:id="15" w:name="PDFASAPI"/>
            <w:r>
              <w:t>PDF-AS-API</w:t>
            </w:r>
            <w:bookmarkEnd w:id="15"/>
            <w:r>
              <w:t>]</w:t>
            </w:r>
          </w:p>
        </w:tc>
        <w:tc>
          <w:tcPr>
            <w:tcW w:w="3899" w:type="pct"/>
          </w:tcPr>
          <w:p w14:paraId="657F4280" w14:textId="77777777" w:rsidR="003B26CD" w:rsidRPr="00C43D34" w:rsidRDefault="00E746B5" w:rsidP="00DC7C82">
            <w:pPr>
              <w:rPr>
                <w:lang w:val="en-US"/>
              </w:rPr>
            </w:pPr>
            <w:r w:rsidRPr="00C43D34">
              <w:rPr>
                <w:lang w:val="en-US"/>
              </w:rPr>
              <w:t xml:space="preserve">PDF-AS API </w:t>
            </w:r>
            <w:proofErr w:type="spellStart"/>
            <w:r w:rsidRPr="00C43D34">
              <w:rPr>
                <w:lang w:val="en-US"/>
              </w:rPr>
              <w:t>Dokumentation</w:t>
            </w:r>
            <w:proofErr w:type="spellEnd"/>
            <w:r w:rsidR="00DC7C82" w:rsidRPr="00C43D34">
              <w:rPr>
                <w:lang w:val="en-US"/>
              </w:rPr>
              <w:t xml:space="preserve"> (https://joinup.ec.europa.eu/site/pdf-as/releases/4.0.7/docs/api)</w:t>
            </w:r>
          </w:p>
        </w:tc>
      </w:tr>
    </w:tbl>
    <w:p w14:paraId="19A5B460" w14:textId="77777777" w:rsidR="003B26CD" w:rsidRPr="00C43D34" w:rsidRDefault="003B26CD" w:rsidP="00835D6C">
      <w:pPr>
        <w:rPr>
          <w:lang w:val="en-US"/>
        </w:rPr>
      </w:pPr>
    </w:p>
    <w:sectPr w:rsidR="003B26CD" w:rsidRPr="00C43D34" w:rsidSect="00F90A88">
      <w:footerReference w:type="default" r:id="rId16"/>
      <w:footerReference w:type="first" r:id="rId17"/>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C33C7" w14:textId="77777777" w:rsidR="002C2AEF" w:rsidRDefault="002C2AEF" w:rsidP="00835D6C">
      <w:r>
        <w:separator/>
      </w:r>
    </w:p>
  </w:endnote>
  <w:endnote w:type="continuationSeparator" w:id="0">
    <w:p w14:paraId="32B95421" w14:textId="77777777" w:rsidR="002C2AEF" w:rsidRDefault="002C2AEF"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FF841" w14:textId="77777777" w:rsidR="00313814" w:rsidRDefault="00313814"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23F89B06" wp14:editId="135FEE2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313814" w14:paraId="42359131" w14:textId="77777777">
                            <w:tc>
                              <w:tcPr>
                                <w:tcW w:w="4355" w:type="pct"/>
                                <w:tcBorders>
                                  <w:top w:val="single" w:sz="2" w:space="0" w:color="F24F4F" w:themeColor="accent1"/>
                                </w:tcBorders>
                              </w:tcPr>
                              <w:p w14:paraId="368F5D53" w14:textId="348F95DC" w:rsidR="00313814" w:rsidRPr="00C43D34" w:rsidRDefault="00313814" w:rsidP="00835D6C">
                                <w:pPr>
                                  <w:pStyle w:val="Footer"/>
                                  <w:rPr>
                                    <w:bCs/>
                                    <w:noProof/>
                                  </w:rPr>
                                </w:pPr>
                                <w:fldSimple w:instr=" STYLEREF  Subtitle  \* MERGEFORMAT ">
                                  <w:r w:rsidR="005A4244">
                                    <w:rPr>
                                      <w:noProof/>
                                    </w:rPr>
                                    <w:t>Signaturprofile</w:t>
                                  </w:r>
                                </w:fldSimple>
                              </w:p>
                            </w:tc>
                            <w:tc>
                              <w:tcPr>
                                <w:tcW w:w="645" w:type="pct"/>
                                <w:tcBorders>
                                  <w:top w:val="single" w:sz="2" w:space="0" w:color="F24F4F" w:themeColor="accent1"/>
                                </w:tcBorders>
                              </w:tcPr>
                              <w:p w14:paraId="34FBFD6A" w14:textId="77777777" w:rsidR="00313814" w:rsidRDefault="00313814" w:rsidP="00835D6C">
                                <w:pPr>
                                  <w:pStyle w:val="Footer"/>
                                </w:pPr>
                                <w:r>
                                  <w:fldChar w:fldCharType="begin"/>
                                </w:r>
                                <w:r>
                                  <w:instrText xml:space="preserve"> PAGE   \* MERGEFORMAT </w:instrText>
                                </w:r>
                                <w:r>
                                  <w:fldChar w:fldCharType="separate"/>
                                </w:r>
                                <w:r>
                                  <w:rPr>
                                    <w:noProof/>
                                  </w:rPr>
                                  <w:t>2</w:t>
                                </w:r>
                                <w:r>
                                  <w:rPr>
                                    <w:noProof/>
                                  </w:rPr>
                                  <w:fldChar w:fldCharType="end"/>
                                </w:r>
                              </w:p>
                            </w:tc>
                          </w:tr>
                        </w:tbl>
                        <w:p w14:paraId="1C0FDBCC" w14:textId="77777777" w:rsidR="00313814" w:rsidRDefault="00313814"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3F89B06"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&#13;&#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313814" w14:paraId="42359131" w14:textId="77777777">
                      <w:tc>
                        <w:tcPr>
                          <w:tcW w:w="4355" w:type="pct"/>
                          <w:tcBorders>
                            <w:top w:val="single" w:sz="2" w:space="0" w:color="F24F4F" w:themeColor="accent1"/>
                          </w:tcBorders>
                        </w:tcPr>
                        <w:p w14:paraId="368F5D53" w14:textId="348F95DC" w:rsidR="00313814" w:rsidRPr="00C43D34" w:rsidRDefault="00313814" w:rsidP="00835D6C">
                          <w:pPr>
                            <w:pStyle w:val="Footer"/>
                            <w:rPr>
                              <w:bCs/>
                              <w:noProof/>
                            </w:rPr>
                          </w:pPr>
                          <w:fldSimple w:instr=" STYLEREF  Subtitle  \* MERGEFORMAT ">
                            <w:r w:rsidR="005A4244">
                              <w:rPr>
                                <w:noProof/>
                              </w:rPr>
                              <w:t>Signaturprofile</w:t>
                            </w:r>
                          </w:fldSimple>
                        </w:p>
                      </w:tc>
                      <w:tc>
                        <w:tcPr>
                          <w:tcW w:w="645" w:type="pct"/>
                          <w:tcBorders>
                            <w:top w:val="single" w:sz="2" w:space="0" w:color="F24F4F" w:themeColor="accent1"/>
                          </w:tcBorders>
                        </w:tcPr>
                        <w:p w14:paraId="34FBFD6A" w14:textId="77777777" w:rsidR="00313814" w:rsidRDefault="00313814" w:rsidP="00835D6C">
                          <w:pPr>
                            <w:pStyle w:val="Footer"/>
                          </w:pPr>
                          <w:r>
                            <w:fldChar w:fldCharType="begin"/>
                          </w:r>
                          <w:r>
                            <w:instrText xml:space="preserve"> PAGE   \* MERGEFORMAT </w:instrText>
                          </w:r>
                          <w:r>
                            <w:fldChar w:fldCharType="separate"/>
                          </w:r>
                          <w:r>
                            <w:rPr>
                              <w:noProof/>
                            </w:rPr>
                            <w:t>2</w:t>
                          </w:r>
                          <w:r>
                            <w:rPr>
                              <w:noProof/>
                            </w:rPr>
                            <w:fldChar w:fldCharType="end"/>
                          </w:r>
                        </w:p>
                      </w:tc>
                    </w:tr>
                  </w:tbl>
                  <w:p w14:paraId="1C0FDBCC" w14:textId="77777777" w:rsidR="00313814" w:rsidRDefault="00313814"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463E" w14:textId="77777777" w:rsidR="00313814" w:rsidRPr="00B701DE" w:rsidRDefault="00313814"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313814" w:rsidRPr="00A01A0C" w14:paraId="3F11399C" w14:textId="77777777" w:rsidTr="00835D6C">
      <w:trPr>
        <w:trHeight w:val="1847"/>
      </w:trPr>
      <w:tc>
        <w:tcPr>
          <w:tcW w:w="1813" w:type="pct"/>
        </w:tcPr>
        <w:p w14:paraId="2FC76F86" w14:textId="77777777" w:rsidR="00313814" w:rsidRPr="0037784A" w:rsidRDefault="00313814" w:rsidP="00835D6C">
          <w:pPr>
            <w:pStyle w:val="Name"/>
            <w:ind w:left="0"/>
          </w:pPr>
          <w:r w:rsidRPr="0037784A">
            <w:t>E-</w:t>
          </w:r>
          <w:proofErr w:type="spellStart"/>
          <w:r w:rsidRPr="0037784A">
            <w:t>Government</w:t>
          </w:r>
          <w:proofErr w:type="spellEnd"/>
          <w:r w:rsidRPr="0037784A">
            <w:t xml:space="preserve"> Innovationszentrum</w:t>
          </w:r>
        </w:p>
        <w:p w14:paraId="110E2799" w14:textId="77777777" w:rsidR="00313814" w:rsidRPr="00835D6C" w:rsidRDefault="00313814"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14:paraId="6711C9BC" w14:textId="77777777" w:rsidR="00313814" w:rsidRPr="00835D6C" w:rsidRDefault="00313814"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w:t>
          </w:r>
          <w:proofErr w:type="spellStart"/>
          <w:r w:rsidRPr="00835D6C">
            <w:rPr>
              <w:sz w:val="18"/>
              <w:szCs w:val="18"/>
            </w:rPr>
            <w:t>Government</w:t>
          </w:r>
          <w:proofErr w:type="spellEnd"/>
          <w:r w:rsidRPr="00835D6C">
            <w:rPr>
              <w:sz w:val="18"/>
              <w:szCs w:val="18"/>
            </w:rPr>
            <w:t xml:space="preserve"> Innovationszentrum </w:t>
          </w:r>
          <w:r w:rsidRPr="00835D6C">
            <w:rPr>
              <w:color w:val="4C483D" w:themeColor="text2"/>
              <w:sz w:val="18"/>
              <w:szCs w:val="18"/>
            </w:rPr>
            <w:t>ist eine gemeinsame</w:t>
          </w:r>
        </w:p>
        <w:p w14:paraId="30751122" w14:textId="77777777" w:rsidR="00313814" w:rsidRPr="00835D6C" w:rsidRDefault="00313814"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14:paraId="161F050B" w14:textId="77777777" w:rsidR="00313814" w:rsidRPr="00A01A0C" w:rsidRDefault="00313814"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623F1D43" wp14:editId="2A5272CD">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380AE5AF" wp14:editId="151A41CB">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14:paraId="12DBDB82" w14:textId="77777777" w:rsidR="00313814" w:rsidRPr="00B701DE" w:rsidRDefault="00313814" w:rsidP="00835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9532F" w14:textId="77777777" w:rsidR="002C2AEF" w:rsidRDefault="002C2AEF" w:rsidP="00835D6C">
      <w:r>
        <w:separator/>
      </w:r>
    </w:p>
  </w:footnote>
  <w:footnote w:type="continuationSeparator" w:id="0">
    <w:p w14:paraId="34E3453B" w14:textId="77777777" w:rsidR="002C2AEF" w:rsidRDefault="002C2AEF" w:rsidP="00835D6C">
      <w:r>
        <w:continuationSeparator/>
      </w:r>
    </w:p>
  </w:footnote>
  <w:footnote w:id="1">
    <w:p w14:paraId="3DFA20F2" w14:textId="5495CD37" w:rsidR="00313814" w:rsidRPr="00313814" w:rsidRDefault="00313814">
      <w:pPr>
        <w:pStyle w:val="FootnoteText"/>
        <w:rPr>
          <w:lang w:val="de-AT"/>
        </w:rPr>
      </w:pPr>
      <w:r>
        <w:rPr>
          <w:rStyle w:val="FootnoteReference"/>
        </w:rPr>
        <w:footnoteRef/>
      </w:r>
      <w:r>
        <w:t xml:space="preserve"> </w:t>
      </w:r>
      <w:r w:rsidR="00157111">
        <w:rPr>
          <w:lang w:val="de-AT"/>
        </w:rPr>
        <w:t>In der Standardkonfiguration darf der Key maximal 20 Zeichen lang sein und nur aus A-Z und a-z bestehen.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A1557EE"/>
    <w:multiLevelType w:val="multilevel"/>
    <w:tmpl w:val="854C4554"/>
    <w:numStyleLink w:val="Formatvorlage1"/>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36413"/>
    <w:multiLevelType w:val="multilevel"/>
    <w:tmpl w:val="FE1400F8"/>
    <w:lvl w:ilvl="0">
      <w:start w:val="1"/>
      <w:numFmt w:val="decimal"/>
      <w:pStyle w:val="Heading1"/>
      <w:suff w:val="space"/>
      <w:lvlText w:val="%1"/>
      <w:lvlJc w:val="left"/>
      <w:pPr>
        <w:ind w:left="2127"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ED"/>
    <w:rsid w:val="000037DE"/>
    <w:rsid w:val="00004005"/>
    <w:rsid w:val="00025283"/>
    <w:rsid w:val="000262FE"/>
    <w:rsid w:val="00044783"/>
    <w:rsid w:val="0005437E"/>
    <w:rsid w:val="00071CDB"/>
    <w:rsid w:val="00075E0D"/>
    <w:rsid w:val="000852FE"/>
    <w:rsid w:val="000D19E1"/>
    <w:rsid w:val="000D3E8D"/>
    <w:rsid w:val="000D7E18"/>
    <w:rsid w:val="000E529E"/>
    <w:rsid w:val="000E6617"/>
    <w:rsid w:val="000F3B49"/>
    <w:rsid w:val="001073B1"/>
    <w:rsid w:val="0015666D"/>
    <w:rsid w:val="00157111"/>
    <w:rsid w:val="001700F9"/>
    <w:rsid w:val="0017195E"/>
    <w:rsid w:val="00175530"/>
    <w:rsid w:val="001927E4"/>
    <w:rsid w:val="001A58A5"/>
    <w:rsid w:val="001D5E6D"/>
    <w:rsid w:val="001E5FF5"/>
    <w:rsid w:val="001E6459"/>
    <w:rsid w:val="001F4CC1"/>
    <w:rsid w:val="001F734F"/>
    <w:rsid w:val="0021503B"/>
    <w:rsid w:val="00234F21"/>
    <w:rsid w:val="002638D2"/>
    <w:rsid w:val="002715F3"/>
    <w:rsid w:val="00291811"/>
    <w:rsid w:val="002974DD"/>
    <w:rsid w:val="002A0694"/>
    <w:rsid w:val="002B5C55"/>
    <w:rsid w:val="002B6DC1"/>
    <w:rsid w:val="002C1BE6"/>
    <w:rsid w:val="002C2AEF"/>
    <w:rsid w:val="002D19BF"/>
    <w:rsid w:val="002D1DE6"/>
    <w:rsid w:val="002D74EB"/>
    <w:rsid w:val="00312CE2"/>
    <w:rsid w:val="00313814"/>
    <w:rsid w:val="0031633D"/>
    <w:rsid w:val="00337EED"/>
    <w:rsid w:val="00342412"/>
    <w:rsid w:val="00357680"/>
    <w:rsid w:val="00361439"/>
    <w:rsid w:val="003740B0"/>
    <w:rsid w:val="003755AB"/>
    <w:rsid w:val="0037784A"/>
    <w:rsid w:val="00380A8D"/>
    <w:rsid w:val="0038188C"/>
    <w:rsid w:val="00393C71"/>
    <w:rsid w:val="003A1758"/>
    <w:rsid w:val="003B26CD"/>
    <w:rsid w:val="003D4B5B"/>
    <w:rsid w:val="003F7A6D"/>
    <w:rsid w:val="00405413"/>
    <w:rsid w:val="00405FCB"/>
    <w:rsid w:val="00410441"/>
    <w:rsid w:val="00411950"/>
    <w:rsid w:val="00434275"/>
    <w:rsid w:val="00450003"/>
    <w:rsid w:val="004521A9"/>
    <w:rsid w:val="004634FF"/>
    <w:rsid w:val="00472DA4"/>
    <w:rsid w:val="004960B1"/>
    <w:rsid w:val="004C3CBA"/>
    <w:rsid w:val="004D4634"/>
    <w:rsid w:val="004D5C20"/>
    <w:rsid w:val="0050315E"/>
    <w:rsid w:val="00510004"/>
    <w:rsid w:val="00513FA7"/>
    <w:rsid w:val="0052052A"/>
    <w:rsid w:val="00521CF6"/>
    <w:rsid w:val="0052677E"/>
    <w:rsid w:val="00527CDC"/>
    <w:rsid w:val="00532243"/>
    <w:rsid w:val="005657E3"/>
    <w:rsid w:val="00585432"/>
    <w:rsid w:val="00596E26"/>
    <w:rsid w:val="005A4244"/>
    <w:rsid w:val="005D72E9"/>
    <w:rsid w:val="005D7538"/>
    <w:rsid w:val="005D7A4D"/>
    <w:rsid w:val="005E2980"/>
    <w:rsid w:val="00631244"/>
    <w:rsid w:val="006620CA"/>
    <w:rsid w:val="00686508"/>
    <w:rsid w:val="006B2E08"/>
    <w:rsid w:val="006D344D"/>
    <w:rsid w:val="00703159"/>
    <w:rsid w:val="00707AC5"/>
    <w:rsid w:val="0074131F"/>
    <w:rsid w:val="00772C03"/>
    <w:rsid w:val="00774EC4"/>
    <w:rsid w:val="007A5A18"/>
    <w:rsid w:val="007B1B89"/>
    <w:rsid w:val="007B419E"/>
    <w:rsid w:val="007D24A3"/>
    <w:rsid w:val="0080150D"/>
    <w:rsid w:val="008044C7"/>
    <w:rsid w:val="008053A0"/>
    <w:rsid w:val="008211F8"/>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17DFA"/>
    <w:rsid w:val="00924ACE"/>
    <w:rsid w:val="0093055A"/>
    <w:rsid w:val="009447A8"/>
    <w:rsid w:val="009706BB"/>
    <w:rsid w:val="0097625F"/>
    <w:rsid w:val="0097626B"/>
    <w:rsid w:val="00976C17"/>
    <w:rsid w:val="00994701"/>
    <w:rsid w:val="0099665F"/>
    <w:rsid w:val="009A2C6C"/>
    <w:rsid w:val="009A4472"/>
    <w:rsid w:val="009B0855"/>
    <w:rsid w:val="009F74F9"/>
    <w:rsid w:val="00A00F64"/>
    <w:rsid w:val="00A01A0C"/>
    <w:rsid w:val="00A16F67"/>
    <w:rsid w:val="00A17C44"/>
    <w:rsid w:val="00A57031"/>
    <w:rsid w:val="00A61BBC"/>
    <w:rsid w:val="00AA1E1F"/>
    <w:rsid w:val="00AA7C38"/>
    <w:rsid w:val="00AB13DB"/>
    <w:rsid w:val="00AB6AF6"/>
    <w:rsid w:val="00AD7417"/>
    <w:rsid w:val="00AD779E"/>
    <w:rsid w:val="00AF1E7C"/>
    <w:rsid w:val="00B046BF"/>
    <w:rsid w:val="00B06A9D"/>
    <w:rsid w:val="00B21422"/>
    <w:rsid w:val="00B65090"/>
    <w:rsid w:val="00B67456"/>
    <w:rsid w:val="00B701DE"/>
    <w:rsid w:val="00B774D3"/>
    <w:rsid w:val="00B81C99"/>
    <w:rsid w:val="00B95370"/>
    <w:rsid w:val="00BA36F4"/>
    <w:rsid w:val="00BB701F"/>
    <w:rsid w:val="00BD2136"/>
    <w:rsid w:val="00BE04D7"/>
    <w:rsid w:val="00BE7518"/>
    <w:rsid w:val="00BF3989"/>
    <w:rsid w:val="00C009B2"/>
    <w:rsid w:val="00C26834"/>
    <w:rsid w:val="00C412C2"/>
    <w:rsid w:val="00C41977"/>
    <w:rsid w:val="00C42202"/>
    <w:rsid w:val="00C43D34"/>
    <w:rsid w:val="00C5607E"/>
    <w:rsid w:val="00C67BCC"/>
    <w:rsid w:val="00CB4722"/>
    <w:rsid w:val="00CF3927"/>
    <w:rsid w:val="00D07515"/>
    <w:rsid w:val="00D20B26"/>
    <w:rsid w:val="00D324FC"/>
    <w:rsid w:val="00D5223E"/>
    <w:rsid w:val="00D71FCC"/>
    <w:rsid w:val="00D80F40"/>
    <w:rsid w:val="00D8155A"/>
    <w:rsid w:val="00D834AF"/>
    <w:rsid w:val="00DA6AB9"/>
    <w:rsid w:val="00DB1499"/>
    <w:rsid w:val="00DC1696"/>
    <w:rsid w:val="00DC2BDB"/>
    <w:rsid w:val="00DC7C82"/>
    <w:rsid w:val="00DD1A42"/>
    <w:rsid w:val="00DD4594"/>
    <w:rsid w:val="00DF58CE"/>
    <w:rsid w:val="00E04734"/>
    <w:rsid w:val="00E0771F"/>
    <w:rsid w:val="00E47D56"/>
    <w:rsid w:val="00E522B8"/>
    <w:rsid w:val="00E61C78"/>
    <w:rsid w:val="00E746B5"/>
    <w:rsid w:val="00E75D06"/>
    <w:rsid w:val="00E846FF"/>
    <w:rsid w:val="00E91483"/>
    <w:rsid w:val="00E952E9"/>
    <w:rsid w:val="00E964B8"/>
    <w:rsid w:val="00EB002C"/>
    <w:rsid w:val="00EB7A19"/>
    <w:rsid w:val="00EC00F4"/>
    <w:rsid w:val="00EE0070"/>
    <w:rsid w:val="00F26128"/>
    <w:rsid w:val="00F3040F"/>
    <w:rsid w:val="00F32407"/>
    <w:rsid w:val="00F50AD8"/>
    <w:rsid w:val="00F511BD"/>
    <w:rsid w:val="00F53D3A"/>
    <w:rsid w:val="00F56B0F"/>
    <w:rsid w:val="00F71211"/>
    <w:rsid w:val="00F84564"/>
    <w:rsid w:val="00F90A88"/>
    <w:rsid w:val="00FA0D6C"/>
    <w:rsid w:val="00FE3C46"/>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D1690"/>
  <w15:docId w15:val="{50F157C3-7425-4275-91C5-7941F6BB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4AF"/>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ind w:left="0"/>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 w:type="character" w:styleId="UnresolvedMention">
    <w:name w:val="Unresolved Mention"/>
    <w:basedOn w:val="DefaultParagraphFont"/>
    <w:uiPriority w:val="99"/>
    <w:semiHidden/>
    <w:unhideWhenUsed/>
    <w:rsid w:val="00313814"/>
    <w:rPr>
      <w:color w:val="605E5C"/>
      <w:shd w:val="clear" w:color="auto" w:fill="E1DFDD"/>
    </w:rPr>
  </w:style>
  <w:style w:type="paragraph" w:styleId="FootnoteText">
    <w:name w:val="footnote text"/>
    <w:basedOn w:val="Normal"/>
    <w:link w:val="FootnoteTextChar"/>
    <w:uiPriority w:val="99"/>
    <w:semiHidden/>
    <w:unhideWhenUsed/>
    <w:rsid w:val="003138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3814"/>
    <w:rPr>
      <w:rFonts w:asciiTheme="majorHAnsi" w:hAnsiTheme="majorHAnsi"/>
      <w:color w:val="000000" w:themeColor="text1"/>
      <w:lang w:val="de-DE"/>
    </w:rPr>
  </w:style>
  <w:style w:type="character" w:styleId="FootnoteReference">
    <w:name w:val="footnote reference"/>
    <w:basedOn w:val="DefaultParagraphFont"/>
    <w:uiPriority w:val="99"/>
    <w:semiHidden/>
    <w:unhideWhenUsed/>
    <w:rsid w:val="003138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lexander.Marsalek@a-sit.a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ristian.maierhofer@egiz.gv.at"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07645-95FF-4336-B87F-9A09DE4508E8}">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C:\Users\atauber\Downloads\TS103923594.dotx</Template>
  <TotalTime>3</TotalTime>
  <Pages>13</Pages>
  <Words>1409</Words>
  <Characters>11279</Characters>
  <Application>Microsoft Office Word</Application>
  <DocSecurity>0</DocSecurity>
  <Lines>490</Lines>
  <Paragraphs>302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Microsoft Office User</cp:lastModifiedBy>
  <cp:revision>3</cp:revision>
  <cp:lastPrinted>2021-04-14T15:55:00Z</cp:lastPrinted>
  <dcterms:created xsi:type="dcterms:W3CDTF">2021-04-14T15:54:00Z</dcterms:created>
  <dcterms:modified xsi:type="dcterms:W3CDTF">2021-04-14T15:58:00Z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